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C766" w14:textId="512F46FD" w:rsidR="000237C3" w:rsidRDefault="005F283F" w:rsidP="003563FB">
      <w:r w:rsidRPr="005F283F">
        <w:rPr>
          <w:b/>
          <w:bCs/>
          <w:color w:val="00B050"/>
          <w:sz w:val="36"/>
          <w:szCs w:val="36"/>
        </w:rPr>
        <w:t xml:space="preserve">Dokumentation: </w:t>
      </w:r>
      <w:r w:rsidR="003D16C5">
        <w:rPr>
          <w:b/>
          <w:bCs/>
          <w:color w:val="00B050"/>
          <w:sz w:val="36"/>
          <w:szCs w:val="36"/>
        </w:rPr>
        <w:br/>
      </w:r>
      <w:r w:rsidRPr="005F283F">
        <w:rPr>
          <w:b/>
          <w:bCs/>
          <w:color w:val="00B050"/>
          <w:sz w:val="36"/>
          <w:szCs w:val="36"/>
        </w:rPr>
        <w:t xml:space="preserve">Projekt 2 – </w:t>
      </w:r>
      <w:r w:rsidR="003D16C5">
        <w:rPr>
          <w:b/>
          <w:bCs/>
          <w:color w:val="00B050"/>
          <w:sz w:val="36"/>
          <w:szCs w:val="36"/>
        </w:rPr>
        <w:t xml:space="preserve">Phase </w:t>
      </w:r>
      <w:r w:rsidR="003563FB">
        <w:rPr>
          <w:b/>
          <w:bCs/>
          <w:color w:val="00B050"/>
          <w:sz w:val="36"/>
          <w:szCs w:val="36"/>
        </w:rPr>
        <w:t>2</w:t>
      </w:r>
      <w:r w:rsidR="003D16C5">
        <w:rPr>
          <w:b/>
          <w:bCs/>
          <w:color w:val="00B050"/>
          <w:sz w:val="36"/>
          <w:szCs w:val="36"/>
        </w:rPr>
        <w:t xml:space="preserve"> --- </w:t>
      </w:r>
      <w:r w:rsidRPr="005F283F">
        <w:rPr>
          <w:b/>
          <w:bCs/>
          <w:color w:val="00B050"/>
          <w:sz w:val="36"/>
          <w:szCs w:val="36"/>
        </w:rPr>
        <w:t>Yelp-Dataset Analyse</w:t>
      </w:r>
      <w:r w:rsidR="00BE6C55">
        <w:rPr>
          <w:b/>
          <w:bCs/>
          <w:color w:val="00B050"/>
          <w:sz w:val="36"/>
          <w:szCs w:val="36"/>
        </w:rPr>
        <w:br/>
      </w:r>
    </w:p>
    <w:p w14:paraId="528EBCEF" w14:textId="4BE3AD67" w:rsidR="006B5A17" w:rsidRPr="006B5A17" w:rsidRDefault="006B5A17" w:rsidP="006B5A17">
      <w:pPr>
        <w:rPr>
          <w:b/>
          <w:bCs/>
        </w:rPr>
      </w:pPr>
      <w:r w:rsidRPr="006B5A17">
        <w:rPr>
          <w:b/>
          <w:bCs/>
        </w:rPr>
        <w:t>3.</w:t>
      </w:r>
      <w:r w:rsidR="00906340">
        <w:rPr>
          <w:b/>
          <w:bCs/>
        </w:rPr>
        <w:t>1</w:t>
      </w:r>
      <w:r w:rsidRPr="006B5A17">
        <w:rPr>
          <w:b/>
          <w:bCs/>
        </w:rPr>
        <w:t xml:space="preserve"> Verteilung der Sternebewertungen nach Filterung analysieren</w:t>
      </w:r>
    </w:p>
    <w:p w14:paraId="48F30E31" w14:textId="77777777" w:rsidR="006B5A17" w:rsidRPr="006B5A17" w:rsidRDefault="006B5A17" w:rsidP="006B5A17">
      <w:pPr>
        <w:rPr>
          <w:b/>
          <w:bCs/>
        </w:rPr>
      </w:pPr>
      <w:r w:rsidRPr="006B5A17">
        <w:rPr>
          <w:b/>
          <w:bCs/>
        </w:rPr>
        <w:t>Warum:</w:t>
      </w:r>
    </w:p>
    <w:p w14:paraId="2F7440D3" w14:textId="77777777" w:rsidR="006B5A17" w:rsidRPr="006B5A17" w:rsidRDefault="006B5A17" w:rsidP="006B5A17">
      <w:r w:rsidRPr="006B5A17">
        <w:t>Es ist wichtig, die Verteilung der Sternebewertungen zu verstehen, um zu erkennen, ob bestimmte Bewertungsstufen dominieren und wie die Filterung die Verteilung beeinflusst hat.</w:t>
      </w:r>
    </w:p>
    <w:p w14:paraId="19E79C05" w14:textId="77777777" w:rsidR="006B5A17" w:rsidRPr="006B5A17" w:rsidRDefault="006B5A17" w:rsidP="006B5A17">
      <w:pPr>
        <w:rPr>
          <w:b/>
          <w:bCs/>
        </w:rPr>
      </w:pPr>
      <w:r w:rsidRPr="006B5A17">
        <w:rPr>
          <w:b/>
          <w:bCs/>
        </w:rPr>
        <w:t>Wie:</w:t>
      </w:r>
    </w:p>
    <w:p w14:paraId="65593C96" w14:textId="1AE82136" w:rsidR="006B5A17" w:rsidRPr="006B5A17" w:rsidRDefault="006B5A17" w:rsidP="006B5A17">
      <w:r w:rsidRPr="006B5A17">
        <w:t>Ein Kreisdiagramm (Tortendiagramm) wird erstellt, um die prozentuale Verteilung der Sternebewertungen zu visualisieren. Dabei werden 3-Sterne-Bewertungen ausgeschlossen, da sie meist neutral sind und die Analyse fokussieren soll.</w:t>
      </w:r>
    </w:p>
    <w:p w14:paraId="2B763F5A" w14:textId="24959E56" w:rsidR="006B5A17" w:rsidRPr="006B5A17" w:rsidRDefault="00286840" w:rsidP="006B5A17">
      <w:pPr>
        <w:rPr>
          <w:b/>
          <w:bCs/>
        </w:rPr>
      </w:pPr>
      <w:r w:rsidRPr="00B05AC3">
        <w:rPr>
          <w:noProof/>
        </w:rPr>
        <w:drawing>
          <wp:anchor distT="0" distB="0" distL="114300" distR="114300" simplePos="0" relativeHeight="251658240" behindDoc="1" locked="0" layoutInCell="1" allowOverlap="1" wp14:anchorId="254FA1D6" wp14:editId="18213A60">
            <wp:simplePos x="0" y="0"/>
            <wp:positionH relativeFrom="margin">
              <wp:align>left</wp:align>
            </wp:positionH>
            <wp:positionV relativeFrom="paragraph">
              <wp:posOffset>335915</wp:posOffset>
            </wp:positionV>
            <wp:extent cx="5391150" cy="3983777"/>
            <wp:effectExtent l="0" t="0" r="0" b="6985"/>
            <wp:wrapNone/>
            <wp:docPr id="9248584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58468"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3983777"/>
                    </a:xfrm>
                    <a:prstGeom prst="rect">
                      <a:avLst/>
                    </a:prstGeom>
                  </pic:spPr>
                </pic:pic>
              </a:graphicData>
            </a:graphic>
            <wp14:sizeRelH relativeFrom="margin">
              <wp14:pctWidth>0</wp14:pctWidth>
            </wp14:sizeRelH>
            <wp14:sizeRelV relativeFrom="margin">
              <wp14:pctHeight>0</wp14:pctHeight>
            </wp14:sizeRelV>
          </wp:anchor>
        </w:drawing>
      </w:r>
      <w:r w:rsidR="006B5A17" w:rsidRPr="006B5A17">
        <w:rPr>
          <w:b/>
          <w:bCs/>
        </w:rPr>
        <w:t>Code:</w:t>
      </w:r>
    </w:p>
    <w:p w14:paraId="1303B253" w14:textId="0BC27BC7" w:rsidR="00DD63B9" w:rsidRDefault="00DD63B9" w:rsidP="003563FB"/>
    <w:p w14:paraId="4563C67F" w14:textId="77777777" w:rsidR="00286840" w:rsidRDefault="00286840" w:rsidP="003563FB"/>
    <w:p w14:paraId="1CA9D504" w14:textId="77777777" w:rsidR="00286840" w:rsidRDefault="00286840" w:rsidP="003563FB"/>
    <w:p w14:paraId="37B54BD2" w14:textId="77777777" w:rsidR="00286840" w:rsidRDefault="00286840" w:rsidP="003563FB"/>
    <w:p w14:paraId="1A841FDA" w14:textId="77777777" w:rsidR="00286840" w:rsidRDefault="00286840" w:rsidP="003563FB"/>
    <w:p w14:paraId="3457939B" w14:textId="77777777" w:rsidR="00286840" w:rsidRDefault="00286840" w:rsidP="003563FB"/>
    <w:p w14:paraId="3DB48665" w14:textId="77777777" w:rsidR="00286840" w:rsidRDefault="00286840" w:rsidP="003563FB"/>
    <w:p w14:paraId="4CAD141E" w14:textId="77777777" w:rsidR="00286840" w:rsidRDefault="00286840" w:rsidP="003563FB"/>
    <w:p w14:paraId="69DB9F97" w14:textId="77777777" w:rsidR="00286840" w:rsidRDefault="00286840" w:rsidP="003563FB"/>
    <w:p w14:paraId="21CAFB5E" w14:textId="77777777" w:rsidR="00286840" w:rsidRDefault="00286840" w:rsidP="003563FB"/>
    <w:p w14:paraId="19100505" w14:textId="77777777" w:rsidR="00286840" w:rsidRDefault="00286840" w:rsidP="003563FB"/>
    <w:p w14:paraId="2CBEBDFD" w14:textId="77777777" w:rsidR="00286840" w:rsidRDefault="00286840" w:rsidP="003563FB"/>
    <w:p w14:paraId="793FD14B" w14:textId="77777777" w:rsidR="00286840" w:rsidRDefault="00286840" w:rsidP="003563FB"/>
    <w:p w14:paraId="4A3FFCA9" w14:textId="77777777" w:rsidR="00286840" w:rsidRDefault="00286840" w:rsidP="003563FB"/>
    <w:p w14:paraId="31131726" w14:textId="77777777" w:rsidR="00286840" w:rsidRDefault="00286840" w:rsidP="003563FB"/>
    <w:p w14:paraId="64BAD49A" w14:textId="77777777" w:rsidR="00D94255" w:rsidRPr="00D94255" w:rsidRDefault="00D94255" w:rsidP="00D94255">
      <w:pPr>
        <w:rPr>
          <w:b/>
          <w:bCs/>
        </w:rPr>
      </w:pPr>
      <w:r w:rsidRPr="00D94255">
        <w:rPr>
          <w:b/>
          <w:bCs/>
        </w:rPr>
        <w:lastRenderedPageBreak/>
        <w:t>Ergebnis:</w:t>
      </w:r>
    </w:p>
    <w:p w14:paraId="6E7B0E7B" w14:textId="77777777" w:rsidR="00D94255" w:rsidRPr="00D94255" w:rsidRDefault="00D94255" w:rsidP="00D94255">
      <w:r w:rsidRPr="00D94255">
        <w:t>Das Kreisdiagramm zeigt die prozentuale Verteilung der Sternebewertungen, nachdem die 3-Sterne-Bewertungen ausgeschlossen wurden:</w:t>
      </w:r>
    </w:p>
    <w:p w14:paraId="01E76C2A" w14:textId="77777777" w:rsidR="00D94255" w:rsidRPr="00D94255" w:rsidRDefault="00D94255" w:rsidP="00D94255">
      <w:pPr>
        <w:numPr>
          <w:ilvl w:val="0"/>
          <w:numId w:val="27"/>
        </w:numPr>
      </w:pPr>
      <w:r w:rsidRPr="00D94255">
        <w:t>5 Sterne: 45.9 %</w:t>
      </w:r>
    </w:p>
    <w:p w14:paraId="262D34E4" w14:textId="77777777" w:rsidR="00D94255" w:rsidRPr="00D94255" w:rsidRDefault="00D94255" w:rsidP="00D94255">
      <w:pPr>
        <w:numPr>
          <w:ilvl w:val="0"/>
          <w:numId w:val="27"/>
        </w:numPr>
      </w:pPr>
      <w:r w:rsidRPr="00D94255">
        <w:t>4 Sterne: 22.2 %</w:t>
      </w:r>
    </w:p>
    <w:p w14:paraId="2F52DA0F" w14:textId="77777777" w:rsidR="00D94255" w:rsidRPr="00D94255" w:rsidRDefault="00D94255" w:rsidP="00D94255">
      <w:pPr>
        <w:numPr>
          <w:ilvl w:val="0"/>
          <w:numId w:val="27"/>
        </w:numPr>
      </w:pPr>
      <w:r w:rsidRPr="00D94255">
        <w:t>2 Sterne: 7.8 %</w:t>
      </w:r>
    </w:p>
    <w:p w14:paraId="18844A04" w14:textId="77777777" w:rsidR="00D94255" w:rsidRPr="00D94255" w:rsidRDefault="00D94255" w:rsidP="00D94255">
      <w:pPr>
        <w:numPr>
          <w:ilvl w:val="0"/>
          <w:numId w:val="27"/>
        </w:numPr>
      </w:pPr>
      <w:r w:rsidRPr="00D94255">
        <w:t>1 Stern: 13.9 %</w:t>
      </w:r>
    </w:p>
    <w:p w14:paraId="28FB21AA" w14:textId="292206C6" w:rsidR="00D94255" w:rsidRDefault="00872D6B" w:rsidP="003563FB">
      <w:r w:rsidRPr="00872D6B">
        <w:rPr>
          <w:noProof/>
        </w:rPr>
        <w:drawing>
          <wp:anchor distT="0" distB="0" distL="114300" distR="114300" simplePos="0" relativeHeight="251659264" behindDoc="1" locked="0" layoutInCell="1" allowOverlap="1" wp14:anchorId="3EECC2D4" wp14:editId="0D669D5E">
            <wp:simplePos x="0" y="0"/>
            <wp:positionH relativeFrom="column">
              <wp:posOffset>308610</wp:posOffset>
            </wp:positionH>
            <wp:positionV relativeFrom="paragraph">
              <wp:posOffset>335915</wp:posOffset>
            </wp:positionV>
            <wp:extent cx="5248910" cy="5334635"/>
            <wp:effectExtent l="0" t="0" r="8890" b="0"/>
            <wp:wrapNone/>
            <wp:docPr id="757769724"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69724" name="Grafik 1" descr="Ein Bild, das Text, Diagramm, Screenshot,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248910" cy="5334635"/>
                    </a:xfrm>
                    <a:prstGeom prst="rect">
                      <a:avLst/>
                    </a:prstGeom>
                  </pic:spPr>
                </pic:pic>
              </a:graphicData>
            </a:graphic>
          </wp:anchor>
        </w:drawing>
      </w:r>
    </w:p>
    <w:p w14:paraId="370FB8A8" w14:textId="7881DDAC" w:rsidR="00872D6B" w:rsidRDefault="00872D6B" w:rsidP="003563FB"/>
    <w:p w14:paraId="272D34E2" w14:textId="77777777" w:rsidR="005B770B" w:rsidRDefault="005B770B" w:rsidP="003563FB"/>
    <w:p w14:paraId="27558007" w14:textId="77777777" w:rsidR="005B770B" w:rsidRDefault="005B770B" w:rsidP="003563FB"/>
    <w:p w14:paraId="7EDCA711" w14:textId="77777777" w:rsidR="005B770B" w:rsidRDefault="005B770B" w:rsidP="003563FB"/>
    <w:p w14:paraId="58A92647" w14:textId="77777777" w:rsidR="005B770B" w:rsidRDefault="005B770B" w:rsidP="003563FB"/>
    <w:p w14:paraId="4B28E8B5" w14:textId="77777777" w:rsidR="005B770B" w:rsidRDefault="005B770B" w:rsidP="003563FB"/>
    <w:p w14:paraId="369AAF2B" w14:textId="77777777" w:rsidR="005B770B" w:rsidRDefault="005B770B" w:rsidP="003563FB"/>
    <w:p w14:paraId="6E7F4DDA" w14:textId="77777777" w:rsidR="005B770B" w:rsidRDefault="005B770B" w:rsidP="003563FB"/>
    <w:p w14:paraId="70D68656" w14:textId="77777777" w:rsidR="005B770B" w:rsidRDefault="005B770B" w:rsidP="003563FB"/>
    <w:p w14:paraId="3CF98694" w14:textId="77777777" w:rsidR="005B770B" w:rsidRDefault="005B770B" w:rsidP="003563FB"/>
    <w:p w14:paraId="3DC535B4" w14:textId="77777777" w:rsidR="005B770B" w:rsidRDefault="005B770B" w:rsidP="003563FB"/>
    <w:p w14:paraId="02D74421" w14:textId="77777777" w:rsidR="005B770B" w:rsidRDefault="005B770B" w:rsidP="003563FB"/>
    <w:p w14:paraId="73DEF4A9" w14:textId="77777777" w:rsidR="005B770B" w:rsidRDefault="005B770B" w:rsidP="003563FB"/>
    <w:p w14:paraId="461DF694" w14:textId="77777777" w:rsidR="005B770B" w:rsidRDefault="005B770B" w:rsidP="003563FB"/>
    <w:p w14:paraId="5D3FFD2E" w14:textId="77777777" w:rsidR="005B770B" w:rsidRDefault="005B770B" w:rsidP="003563FB"/>
    <w:p w14:paraId="1BC44D24" w14:textId="77777777" w:rsidR="005B770B" w:rsidRDefault="005B770B" w:rsidP="003563FB"/>
    <w:p w14:paraId="5012A5AB" w14:textId="77777777" w:rsidR="005B770B" w:rsidRDefault="005B770B" w:rsidP="003563FB"/>
    <w:p w14:paraId="6B1D7678" w14:textId="77777777" w:rsidR="005B770B" w:rsidRDefault="005B770B" w:rsidP="003563FB"/>
    <w:p w14:paraId="700E59F6" w14:textId="77777777" w:rsidR="005B770B" w:rsidRDefault="005B770B" w:rsidP="003563FB"/>
    <w:p w14:paraId="4A611862" w14:textId="1F034F72" w:rsidR="00DB47BC" w:rsidRPr="00DB47BC" w:rsidRDefault="00DB47BC" w:rsidP="00DB47BC">
      <w:pPr>
        <w:rPr>
          <w:b/>
          <w:bCs/>
        </w:rPr>
      </w:pPr>
      <w:r w:rsidRPr="00DB47BC">
        <w:rPr>
          <w:b/>
          <w:bCs/>
        </w:rPr>
        <w:lastRenderedPageBreak/>
        <w:t>3.</w:t>
      </w:r>
      <w:r w:rsidR="00DE68D0">
        <w:rPr>
          <w:b/>
          <w:bCs/>
        </w:rPr>
        <w:t>2</w:t>
      </w:r>
      <w:r w:rsidRPr="00DB47BC">
        <w:rPr>
          <w:b/>
          <w:bCs/>
        </w:rPr>
        <w:t xml:space="preserve"> Verteilung der Labels: Positive vs. Negative Bewertungen</w:t>
      </w:r>
    </w:p>
    <w:p w14:paraId="09F13C46" w14:textId="77777777" w:rsidR="00DB47BC" w:rsidRPr="00DB47BC" w:rsidRDefault="00DB47BC" w:rsidP="00DB47BC">
      <w:pPr>
        <w:rPr>
          <w:b/>
          <w:bCs/>
        </w:rPr>
      </w:pPr>
      <w:r w:rsidRPr="00DB47BC">
        <w:rPr>
          <w:b/>
          <w:bCs/>
        </w:rPr>
        <w:t>Warum?</w:t>
      </w:r>
    </w:p>
    <w:p w14:paraId="10E5D125" w14:textId="28AD5C2F" w:rsidR="00DB47BC" w:rsidRPr="00DB47BC" w:rsidRDefault="00DB47BC" w:rsidP="00DB47BC">
      <w:pPr>
        <w:rPr>
          <w:b/>
          <w:bCs/>
        </w:rPr>
      </w:pPr>
      <w:r w:rsidRPr="00DB47BC">
        <w:t xml:space="preserve">Die Klassifizierung der Bewertungen in positive und negative Kategorien ist ein zentraler Schritt, um </w:t>
      </w:r>
      <w:r w:rsidR="00DE68D0">
        <w:t>das</w:t>
      </w:r>
      <w:r w:rsidRPr="00DB47BC">
        <w:t xml:space="preserve"> Vorhersagemodell für Stimmungen oder Sternebewertungen zu erstellen. Wir möchten die Verteilung der Labels untersuchen und sicherstellen, dass die Daten ausgewogen oder zumindest gut interpretierbar sind</w:t>
      </w:r>
    </w:p>
    <w:p w14:paraId="5B952CD1" w14:textId="77777777" w:rsidR="00DB47BC" w:rsidRPr="00DB47BC" w:rsidRDefault="00DB47BC" w:rsidP="00DB47BC">
      <w:pPr>
        <w:rPr>
          <w:b/>
          <w:bCs/>
        </w:rPr>
      </w:pPr>
      <w:r w:rsidRPr="00DB47BC">
        <w:rPr>
          <w:b/>
          <w:bCs/>
        </w:rPr>
        <w:t>Wie?</w:t>
      </w:r>
    </w:p>
    <w:p w14:paraId="04E5267F" w14:textId="1DB64633" w:rsidR="00DB47BC" w:rsidRPr="00DB47BC" w:rsidRDefault="00DB47BC" w:rsidP="00DB47BC">
      <w:pPr>
        <w:numPr>
          <w:ilvl w:val="0"/>
          <w:numId w:val="30"/>
        </w:numPr>
      </w:pPr>
      <w:r w:rsidRPr="00DB47BC">
        <w:t xml:space="preserve">Wir haben nur Bewertungen mit 1, 2, 4 und 5 Sternen beibehalten </w:t>
      </w:r>
      <w:r w:rsidR="00667184">
        <w:br/>
      </w:r>
      <w:r w:rsidRPr="00DB47BC">
        <w:t>(3 Sterne wurden ausgeschlossen, da sie als neutral gelten).</w:t>
      </w:r>
    </w:p>
    <w:p w14:paraId="66027E12" w14:textId="77777777" w:rsidR="00DB47BC" w:rsidRPr="00DB47BC" w:rsidRDefault="00DB47BC" w:rsidP="00DB47BC">
      <w:pPr>
        <w:numPr>
          <w:ilvl w:val="0"/>
          <w:numId w:val="30"/>
        </w:numPr>
      </w:pPr>
      <w:r w:rsidRPr="00DB47BC">
        <w:t>Labels wurden wie folgt erstellt:</w:t>
      </w:r>
    </w:p>
    <w:p w14:paraId="08AB71A0" w14:textId="77777777" w:rsidR="00DB47BC" w:rsidRPr="00DB47BC" w:rsidRDefault="00DB47BC" w:rsidP="00DB47BC">
      <w:pPr>
        <w:numPr>
          <w:ilvl w:val="1"/>
          <w:numId w:val="30"/>
        </w:numPr>
      </w:pPr>
      <w:r w:rsidRPr="00DB47BC">
        <w:t>1.0 (positiv): Bewertungen mit 4 oder 5 Sternen.</w:t>
      </w:r>
    </w:p>
    <w:p w14:paraId="3432CEFB" w14:textId="77777777" w:rsidR="00DB47BC" w:rsidRPr="00DB47BC" w:rsidRDefault="00DB47BC" w:rsidP="00DB47BC">
      <w:pPr>
        <w:numPr>
          <w:ilvl w:val="1"/>
          <w:numId w:val="30"/>
        </w:numPr>
      </w:pPr>
      <w:r w:rsidRPr="00DB47BC">
        <w:t>0.0 (negativ): Bewertungen mit 1 oder 2 Sternen.</w:t>
      </w:r>
    </w:p>
    <w:p w14:paraId="2B23440D" w14:textId="70D4C5C2" w:rsidR="00DB47BC" w:rsidRPr="00DB47BC" w:rsidRDefault="00DB47BC" w:rsidP="002A4C47">
      <w:pPr>
        <w:numPr>
          <w:ilvl w:val="0"/>
          <w:numId w:val="30"/>
        </w:numPr>
        <w:rPr>
          <w:b/>
          <w:bCs/>
        </w:rPr>
      </w:pPr>
      <w:r w:rsidRPr="00DB47BC">
        <w:t>Die Verteilung der Labels wurde analysiert und anschließend visuell dargestellt, um das Verhältnis der positiven und negativen Bewertungen besser zu verstehen</w:t>
      </w:r>
    </w:p>
    <w:p w14:paraId="02F667C4" w14:textId="13098F69" w:rsidR="00DB47BC" w:rsidRPr="00DB47BC" w:rsidRDefault="006B56C7" w:rsidP="00DB47BC">
      <w:pPr>
        <w:rPr>
          <w:b/>
          <w:bCs/>
        </w:rPr>
      </w:pPr>
      <w:r w:rsidRPr="006B56C7">
        <w:rPr>
          <w:noProof/>
        </w:rPr>
        <w:drawing>
          <wp:anchor distT="0" distB="0" distL="114300" distR="114300" simplePos="0" relativeHeight="251660288" behindDoc="1" locked="0" layoutInCell="1" allowOverlap="1" wp14:anchorId="4D5F59E2" wp14:editId="0BC33507">
            <wp:simplePos x="0" y="0"/>
            <wp:positionH relativeFrom="margin">
              <wp:posOffset>295275</wp:posOffset>
            </wp:positionH>
            <wp:positionV relativeFrom="paragraph">
              <wp:posOffset>332105</wp:posOffset>
            </wp:positionV>
            <wp:extent cx="5520842" cy="2924175"/>
            <wp:effectExtent l="0" t="0" r="3810" b="0"/>
            <wp:wrapNone/>
            <wp:docPr id="3316725" name="Grafik 1" descr="Ein Bild, das Text, Schrif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725" name="Grafik 1" descr="Ein Bild, das Text, Schrift, Software, Webseit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520842" cy="2924175"/>
                    </a:xfrm>
                    <a:prstGeom prst="rect">
                      <a:avLst/>
                    </a:prstGeom>
                  </pic:spPr>
                </pic:pic>
              </a:graphicData>
            </a:graphic>
            <wp14:sizeRelH relativeFrom="margin">
              <wp14:pctWidth>0</wp14:pctWidth>
            </wp14:sizeRelH>
            <wp14:sizeRelV relativeFrom="margin">
              <wp14:pctHeight>0</wp14:pctHeight>
            </wp14:sizeRelV>
          </wp:anchor>
        </w:drawing>
      </w:r>
      <w:r w:rsidR="00DB47BC" w:rsidRPr="00DB47BC">
        <w:rPr>
          <w:b/>
          <w:bCs/>
        </w:rPr>
        <w:t>Code</w:t>
      </w:r>
    </w:p>
    <w:p w14:paraId="5B2112B7" w14:textId="2A18C350" w:rsidR="005B770B" w:rsidRDefault="005B770B" w:rsidP="00DB47BC"/>
    <w:p w14:paraId="620B4ACB" w14:textId="77777777" w:rsidR="006B56C7" w:rsidRDefault="006B56C7" w:rsidP="00DB47BC"/>
    <w:p w14:paraId="027BA67D" w14:textId="77777777" w:rsidR="006B56C7" w:rsidRDefault="006B56C7" w:rsidP="00DB47BC"/>
    <w:p w14:paraId="34C816B4" w14:textId="77777777" w:rsidR="006B56C7" w:rsidRDefault="006B56C7" w:rsidP="00DB47BC"/>
    <w:p w14:paraId="734DEC17" w14:textId="77777777" w:rsidR="006B56C7" w:rsidRDefault="006B56C7" w:rsidP="00DB47BC"/>
    <w:p w14:paraId="0022275D" w14:textId="77777777" w:rsidR="006B56C7" w:rsidRDefault="006B56C7" w:rsidP="00DB47BC"/>
    <w:p w14:paraId="4F3BF86C" w14:textId="77777777" w:rsidR="006B56C7" w:rsidRDefault="006B56C7" w:rsidP="00DB47BC"/>
    <w:p w14:paraId="49A975DB" w14:textId="77777777" w:rsidR="006B56C7" w:rsidRDefault="006B56C7" w:rsidP="00DB47BC"/>
    <w:p w14:paraId="0012A4C1" w14:textId="77777777" w:rsidR="006B56C7" w:rsidRDefault="006B56C7" w:rsidP="00DB47BC"/>
    <w:p w14:paraId="54E655C7" w14:textId="77777777" w:rsidR="006B56C7" w:rsidRDefault="006B56C7" w:rsidP="00DB47BC"/>
    <w:p w14:paraId="710473E4" w14:textId="77777777" w:rsidR="006B56C7" w:rsidRDefault="006B56C7" w:rsidP="00DB47BC"/>
    <w:p w14:paraId="4AA23523" w14:textId="77777777" w:rsidR="006B56C7" w:rsidRDefault="006B56C7" w:rsidP="00DB47BC"/>
    <w:p w14:paraId="1848E445" w14:textId="77777777" w:rsidR="00BF2E83" w:rsidRPr="00BF2E83" w:rsidRDefault="00BF2E83" w:rsidP="00BF2E83">
      <w:pPr>
        <w:rPr>
          <w:b/>
          <w:bCs/>
        </w:rPr>
      </w:pPr>
      <w:r w:rsidRPr="00BF2E83">
        <w:rPr>
          <w:b/>
          <w:bCs/>
        </w:rPr>
        <w:lastRenderedPageBreak/>
        <w:t>Ergebnis</w:t>
      </w:r>
    </w:p>
    <w:p w14:paraId="3F69DA1F" w14:textId="77777777" w:rsidR="00BF2E83" w:rsidRPr="00BF2E83" w:rsidRDefault="00BF2E83" w:rsidP="00BF2E83">
      <w:pPr>
        <w:numPr>
          <w:ilvl w:val="0"/>
          <w:numId w:val="31"/>
        </w:numPr>
      </w:pPr>
      <w:r w:rsidRPr="00BF2E83">
        <w:rPr>
          <w:b/>
          <w:bCs/>
        </w:rPr>
        <w:t>Label-Verteilung:</w:t>
      </w:r>
    </w:p>
    <w:p w14:paraId="5AE1B3CC" w14:textId="65EB3A2F" w:rsidR="00BF2E83" w:rsidRPr="00BF2E83" w:rsidRDefault="00BF2E83" w:rsidP="00BF2E83">
      <w:pPr>
        <w:numPr>
          <w:ilvl w:val="1"/>
          <w:numId w:val="31"/>
        </w:numPr>
      </w:pPr>
      <w:r w:rsidRPr="00BF2E83">
        <w:rPr>
          <w:b/>
          <w:bCs/>
        </w:rPr>
        <w:t>Positive Bewertungen (Label 1):</w:t>
      </w:r>
      <w:r w:rsidRPr="00BF2E83">
        <w:t xml:space="preserve"> 680.509 Einträge</w:t>
      </w:r>
    </w:p>
    <w:p w14:paraId="1FBB7F77" w14:textId="3FE8ED7A" w:rsidR="00BF2E83" w:rsidRPr="00BF2E83" w:rsidRDefault="00BF2E83" w:rsidP="00BF2E83">
      <w:pPr>
        <w:numPr>
          <w:ilvl w:val="1"/>
          <w:numId w:val="31"/>
        </w:numPr>
      </w:pPr>
      <w:r w:rsidRPr="00BF2E83">
        <w:rPr>
          <w:b/>
          <w:bCs/>
        </w:rPr>
        <w:t>Negative Bewertungen (Label 0):</w:t>
      </w:r>
      <w:r w:rsidRPr="00BF2E83">
        <w:t xml:space="preserve"> 216.537 Einträge</w:t>
      </w:r>
    </w:p>
    <w:p w14:paraId="7715B059" w14:textId="0E8FDB9E" w:rsidR="00BF2E83" w:rsidRPr="00BF2E83" w:rsidRDefault="00BF2E83" w:rsidP="00BF2E83">
      <w:pPr>
        <w:numPr>
          <w:ilvl w:val="1"/>
          <w:numId w:val="31"/>
        </w:numPr>
      </w:pPr>
      <w:r w:rsidRPr="00BF2E83">
        <w:t>Positive Bewertungen sind in der Mehrzahl, was typisch für viele Bewertungsdatensätze ist</w:t>
      </w:r>
    </w:p>
    <w:p w14:paraId="161B4869" w14:textId="77777777" w:rsidR="00BF2E83" w:rsidRPr="00BF2E83" w:rsidRDefault="00BF2E83" w:rsidP="00BF2E83">
      <w:pPr>
        <w:numPr>
          <w:ilvl w:val="0"/>
          <w:numId w:val="31"/>
        </w:numPr>
      </w:pPr>
      <w:r w:rsidRPr="00BF2E83">
        <w:rPr>
          <w:b/>
          <w:bCs/>
        </w:rPr>
        <w:t>Visuelle Darstellung:</w:t>
      </w:r>
    </w:p>
    <w:p w14:paraId="2FB5A436" w14:textId="5D36E47C" w:rsidR="00BF2E83" w:rsidRPr="00BF2E83" w:rsidRDefault="00BF2E83" w:rsidP="00BF2E83">
      <w:pPr>
        <w:numPr>
          <w:ilvl w:val="1"/>
          <w:numId w:val="31"/>
        </w:numPr>
      </w:pPr>
      <w:r w:rsidRPr="00BF2E83">
        <w:t>Die Verteilung wurde in einem Balkendiagramm dargestellt</w:t>
      </w:r>
    </w:p>
    <w:p w14:paraId="66696AB4" w14:textId="0C240740" w:rsidR="00BF2E83" w:rsidRPr="00BF2E83" w:rsidRDefault="00BF2E83" w:rsidP="00BF2E83">
      <w:pPr>
        <w:numPr>
          <w:ilvl w:val="1"/>
          <w:numId w:val="31"/>
        </w:numPr>
      </w:pPr>
      <w:r w:rsidRPr="00BF2E83">
        <w:t>Es zeigt deutlich, dass es viel mehr positive als negative Bewertungen gibt</w:t>
      </w:r>
    </w:p>
    <w:p w14:paraId="0739FD52" w14:textId="77777777" w:rsidR="006B56C7" w:rsidRDefault="006B56C7" w:rsidP="00DB47BC"/>
    <w:p w14:paraId="38B01A3E" w14:textId="54DCC76D" w:rsidR="001B6E32" w:rsidRDefault="001B6E32" w:rsidP="00DB47BC">
      <w:pPr>
        <w:rPr>
          <w:b/>
          <w:bCs/>
        </w:rPr>
      </w:pPr>
      <w:r w:rsidRPr="001B6E32">
        <w:rPr>
          <w:b/>
          <w:bCs/>
        </w:rPr>
        <w:t>Diagramm</w:t>
      </w:r>
    </w:p>
    <w:p w14:paraId="4C645594" w14:textId="6C8C19A0" w:rsidR="00351350" w:rsidRDefault="00351350" w:rsidP="00DB47BC">
      <w:r w:rsidRPr="00317912">
        <w:rPr>
          <w:noProof/>
        </w:rPr>
        <w:drawing>
          <wp:anchor distT="0" distB="0" distL="114300" distR="114300" simplePos="0" relativeHeight="251661312" behindDoc="1" locked="0" layoutInCell="1" allowOverlap="1" wp14:anchorId="62EDA541" wp14:editId="6B8C2694">
            <wp:simplePos x="0" y="0"/>
            <wp:positionH relativeFrom="column">
              <wp:posOffset>337185</wp:posOffset>
            </wp:positionH>
            <wp:positionV relativeFrom="paragraph">
              <wp:posOffset>163830</wp:posOffset>
            </wp:positionV>
            <wp:extent cx="5086985" cy="3848100"/>
            <wp:effectExtent l="0" t="0" r="0" b="0"/>
            <wp:wrapNone/>
            <wp:docPr id="11975388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38803" name="Grafik 1" descr="Ein Bild, das Text, Screenshot, Schrift,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86985" cy="3848100"/>
                    </a:xfrm>
                    <a:prstGeom prst="rect">
                      <a:avLst/>
                    </a:prstGeom>
                  </pic:spPr>
                </pic:pic>
              </a:graphicData>
            </a:graphic>
          </wp:anchor>
        </w:drawing>
      </w:r>
    </w:p>
    <w:p w14:paraId="257D30CE" w14:textId="7F409B20" w:rsidR="00351350" w:rsidRDefault="00351350" w:rsidP="00DB47BC"/>
    <w:p w14:paraId="1767D97F" w14:textId="0EFFAEBB" w:rsidR="001B6E32" w:rsidRDefault="001B6E32" w:rsidP="00DB47BC"/>
    <w:p w14:paraId="6F5831F3" w14:textId="77777777" w:rsidR="00351350" w:rsidRDefault="00351350" w:rsidP="00DB47BC"/>
    <w:p w14:paraId="33AFCF53" w14:textId="77777777" w:rsidR="00351350" w:rsidRDefault="00351350" w:rsidP="00DB47BC"/>
    <w:p w14:paraId="06CA05CD" w14:textId="77777777" w:rsidR="00351350" w:rsidRDefault="00351350" w:rsidP="00DB47BC"/>
    <w:p w14:paraId="226FB935" w14:textId="77777777" w:rsidR="00351350" w:rsidRDefault="00351350" w:rsidP="00DB47BC"/>
    <w:p w14:paraId="1291FB77" w14:textId="77777777" w:rsidR="00351350" w:rsidRDefault="00351350" w:rsidP="00DB47BC"/>
    <w:p w14:paraId="1E53A14E" w14:textId="77777777" w:rsidR="00351350" w:rsidRDefault="00351350" w:rsidP="00DB47BC"/>
    <w:p w14:paraId="42902B93" w14:textId="77777777" w:rsidR="00351350" w:rsidRDefault="00351350" w:rsidP="00DB47BC"/>
    <w:p w14:paraId="6A976D86" w14:textId="77777777" w:rsidR="00351350" w:rsidRDefault="00351350" w:rsidP="00DB47BC"/>
    <w:p w14:paraId="2AFC31A4" w14:textId="77777777" w:rsidR="00351350" w:rsidRDefault="00351350" w:rsidP="00DB47BC"/>
    <w:p w14:paraId="04B130F2" w14:textId="77777777" w:rsidR="00351350" w:rsidRDefault="00351350" w:rsidP="00DB47BC"/>
    <w:p w14:paraId="0E0D50CD" w14:textId="77777777" w:rsidR="00351350" w:rsidRDefault="00351350" w:rsidP="00DB47BC"/>
    <w:p w14:paraId="76F2BB3E" w14:textId="77777777" w:rsidR="00351350" w:rsidRDefault="00351350" w:rsidP="00DB47BC"/>
    <w:p w14:paraId="5A999AC5" w14:textId="77777777" w:rsidR="00796D14" w:rsidRPr="00796D14" w:rsidRDefault="00796D14" w:rsidP="00796D14">
      <w:pPr>
        <w:rPr>
          <w:b/>
          <w:bCs/>
        </w:rPr>
      </w:pPr>
      <w:r w:rsidRPr="00796D14">
        <w:rPr>
          <w:b/>
          <w:bCs/>
        </w:rPr>
        <w:lastRenderedPageBreak/>
        <w:t>3.3 Feature-Auswahl</w:t>
      </w:r>
    </w:p>
    <w:p w14:paraId="51D36D0B" w14:textId="77777777" w:rsidR="00796D14" w:rsidRPr="00796D14" w:rsidRDefault="00796D14" w:rsidP="00796D14">
      <w:pPr>
        <w:rPr>
          <w:b/>
          <w:bCs/>
        </w:rPr>
      </w:pPr>
      <w:r w:rsidRPr="00796D14">
        <w:rPr>
          <w:b/>
          <w:bCs/>
        </w:rPr>
        <w:t>Warum?</w:t>
      </w:r>
    </w:p>
    <w:p w14:paraId="370B28B9" w14:textId="31895560" w:rsidR="00796D14" w:rsidRPr="00796D14" w:rsidRDefault="00796D14" w:rsidP="00796D14">
      <w:r w:rsidRPr="00796D14">
        <w:t>Um ein Vorhersagemodell zu erstellen, benötigen wir sinnvolle und gut definierte Eingabefeatures. Diese Features sollten relevante Informationen enthalten, die es dem Modell ermöglichen, die Zielvariable (z. B. positive oder negative Bewertung) präzise vorherzusagen</w:t>
      </w:r>
      <w:r>
        <w:br/>
      </w:r>
    </w:p>
    <w:p w14:paraId="46DABBB8" w14:textId="77777777" w:rsidR="00796D14" w:rsidRPr="00796D14" w:rsidRDefault="00796D14" w:rsidP="00796D14">
      <w:pPr>
        <w:rPr>
          <w:b/>
          <w:bCs/>
        </w:rPr>
      </w:pPr>
      <w:r w:rsidRPr="00796D14">
        <w:rPr>
          <w:b/>
          <w:bCs/>
        </w:rPr>
        <w:t>Wie?</w:t>
      </w:r>
    </w:p>
    <w:p w14:paraId="506052C4" w14:textId="2520DA74" w:rsidR="00796D14" w:rsidRPr="00796D14" w:rsidRDefault="00796D14" w:rsidP="00796D14">
      <w:pPr>
        <w:numPr>
          <w:ilvl w:val="0"/>
          <w:numId w:val="32"/>
        </w:numPr>
      </w:pPr>
      <w:r w:rsidRPr="00796D14">
        <w:rPr>
          <w:b/>
          <w:bCs/>
        </w:rPr>
        <w:t>Textinhalte:</w:t>
      </w:r>
      <w:r w:rsidRPr="00796D14">
        <w:t xml:space="preserve"> Die Hauptinformation in unserem Datensatz liegt im Bewertungstext (text). Daher wird der Text als primäres Feature verwendet</w:t>
      </w:r>
    </w:p>
    <w:p w14:paraId="1A5409A3" w14:textId="7E9074A8" w:rsidR="00796D14" w:rsidRPr="00796D14" w:rsidRDefault="00796D14" w:rsidP="00796D14">
      <w:pPr>
        <w:numPr>
          <w:ilvl w:val="0"/>
          <w:numId w:val="32"/>
        </w:numPr>
      </w:pPr>
      <w:r w:rsidRPr="00796D14">
        <w:rPr>
          <w:b/>
          <w:bCs/>
        </w:rPr>
        <w:t>Textmerkmale:</w:t>
      </w:r>
      <w:r w:rsidRPr="00796D14">
        <w:t xml:space="preserve"> Wir berechnen zusätzliche textbasierte Eigenschaften wie die Länge der Bewertung, die Anzahl der Wörter oder spezifische Wortmerkmale</w:t>
      </w:r>
    </w:p>
    <w:p w14:paraId="2502834A" w14:textId="7869668F" w:rsidR="00796D14" w:rsidRPr="00796D14" w:rsidRDefault="00796D14" w:rsidP="00796D14">
      <w:pPr>
        <w:numPr>
          <w:ilvl w:val="0"/>
          <w:numId w:val="32"/>
        </w:numPr>
      </w:pPr>
      <w:r w:rsidRPr="00796D14">
        <w:rPr>
          <w:b/>
          <w:bCs/>
        </w:rPr>
        <w:t>Sternebewertung (stars_x):</w:t>
      </w:r>
      <w:r w:rsidRPr="00796D14">
        <w:t xml:space="preserve"> Wir verwenden die Sternebewertung als zusätzliches Feature zur Unterstützung der Analyse</w:t>
      </w:r>
    </w:p>
    <w:p w14:paraId="6C7375E3" w14:textId="06D842DA" w:rsidR="00796D14" w:rsidRPr="00796D14" w:rsidRDefault="00796D14" w:rsidP="00796D14">
      <w:pPr>
        <w:numPr>
          <w:ilvl w:val="0"/>
          <w:numId w:val="32"/>
        </w:numPr>
      </w:pPr>
      <w:r w:rsidRPr="00796D14">
        <w:rPr>
          <w:b/>
          <w:bCs/>
        </w:rPr>
        <w:t>Kategorisierung:</w:t>
      </w:r>
      <w:r w:rsidRPr="00796D14">
        <w:t xml:space="preserve"> Branchen- oder Geschäftskategorien (categories) können ebenfalls als Feature verwendet werden</w:t>
      </w:r>
    </w:p>
    <w:p w14:paraId="247E74A9" w14:textId="15640CD2" w:rsidR="00796D14" w:rsidRPr="00796D14" w:rsidRDefault="00796D14" w:rsidP="00796D14"/>
    <w:p w14:paraId="224E4027" w14:textId="3B9608BE" w:rsidR="00796D14" w:rsidRPr="00796D14" w:rsidRDefault="00796D14" w:rsidP="00796D14">
      <w:pPr>
        <w:rPr>
          <w:b/>
          <w:bCs/>
        </w:rPr>
      </w:pPr>
      <w:r w:rsidRPr="00796D14">
        <w:rPr>
          <w:b/>
          <w:bCs/>
        </w:rPr>
        <w:t>Code</w:t>
      </w:r>
    </w:p>
    <w:p w14:paraId="78A7E280" w14:textId="1AAFF2B8" w:rsidR="009819D4" w:rsidRDefault="009819D4" w:rsidP="00DB47BC">
      <w:r w:rsidRPr="0033187A">
        <w:rPr>
          <w:noProof/>
        </w:rPr>
        <w:drawing>
          <wp:anchor distT="0" distB="0" distL="114300" distR="114300" simplePos="0" relativeHeight="251662336" behindDoc="1" locked="0" layoutInCell="1" allowOverlap="1" wp14:anchorId="3E879B7F" wp14:editId="6AFF3EB4">
            <wp:simplePos x="0" y="0"/>
            <wp:positionH relativeFrom="margin">
              <wp:align>center</wp:align>
            </wp:positionH>
            <wp:positionV relativeFrom="paragraph">
              <wp:posOffset>186690</wp:posOffset>
            </wp:positionV>
            <wp:extent cx="5581650" cy="2370127"/>
            <wp:effectExtent l="0" t="0" r="0" b="0"/>
            <wp:wrapNone/>
            <wp:docPr id="15729070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07079" name=""/>
                    <pic:cNvPicPr/>
                  </pic:nvPicPr>
                  <pic:blipFill>
                    <a:blip r:embed="rId12">
                      <a:extLst>
                        <a:ext uri="{28A0092B-C50C-407E-A947-70E740481C1C}">
                          <a14:useLocalDpi xmlns:a14="http://schemas.microsoft.com/office/drawing/2010/main" val="0"/>
                        </a:ext>
                      </a:extLst>
                    </a:blip>
                    <a:stretch>
                      <a:fillRect/>
                    </a:stretch>
                  </pic:blipFill>
                  <pic:spPr>
                    <a:xfrm>
                      <a:off x="0" y="0"/>
                      <a:ext cx="5581650" cy="2370127"/>
                    </a:xfrm>
                    <a:prstGeom prst="rect">
                      <a:avLst/>
                    </a:prstGeom>
                  </pic:spPr>
                </pic:pic>
              </a:graphicData>
            </a:graphic>
            <wp14:sizeRelH relativeFrom="margin">
              <wp14:pctWidth>0</wp14:pctWidth>
            </wp14:sizeRelH>
            <wp14:sizeRelV relativeFrom="margin">
              <wp14:pctHeight>0</wp14:pctHeight>
            </wp14:sizeRelV>
          </wp:anchor>
        </w:drawing>
      </w:r>
    </w:p>
    <w:p w14:paraId="04773FD5" w14:textId="77777777" w:rsidR="009819D4" w:rsidRDefault="009819D4" w:rsidP="00DB47BC"/>
    <w:p w14:paraId="285904F2" w14:textId="10B3691D" w:rsidR="009819D4" w:rsidRDefault="009819D4" w:rsidP="00DB47BC"/>
    <w:p w14:paraId="2444D789" w14:textId="77777777" w:rsidR="009819D4" w:rsidRDefault="009819D4" w:rsidP="00DB47BC"/>
    <w:p w14:paraId="1B987637" w14:textId="23FE1F78" w:rsidR="009819D4" w:rsidRDefault="009819D4" w:rsidP="00DB47BC"/>
    <w:p w14:paraId="5C2405DF" w14:textId="48C0775C" w:rsidR="00351350" w:rsidRDefault="00351350" w:rsidP="00DB47BC"/>
    <w:p w14:paraId="1ADB726B" w14:textId="77777777" w:rsidR="009819D4" w:rsidRDefault="009819D4" w:rsidP="00DB47BC"/>
    <w:p w14:paraId="02F181B2" w14:textId="77777777" w:rsidR="009819D4" w:rsidRDefault="009819D4" w:rsidP="00DB47BC"/>
    <w:p w14:paraId="288481E5" w14:textId="77777777" w:rsidR="009819D4" w:rsidRDefault="009819D4" w:rsidP="00DB47BC"/>
    <w:p w14:paraId="5D8AF418" w14:textId="77777777" w:rsidR="009819D4" w:rsidRDefault="009819D4" w:rsidP="00DB47BC"/>
    <w:p w14:paraId="77B7E16D" w14:textId="77777777" w:rsidR="009819D4" w:rsidRDefault="009819D4" w:rsidP="00DB47BC"/>
    <w:p w14:paraId="10A47638" w14:textId="77777777" w:rsidR="001249AF" w:rsidRPr="001249AF" w:rsidRDefault="001249AF" w:rsidP="001249AF">
      <w:pPr>
        <w:rPr>
          <w:b/>
          <w:bCs/>
        </w:rPr>
      </w:pPr>
      <w:r w:rsidRPr="001249AF">
        <w:rPr>
          <w:b/>
          <w:bCs/>
        </w:rPr>
        <w:lastRenderedPageBreak/>
        <w:t>Ergebnis</w:t>
      </w:r>
    </w:p>
    <w:p w14:paraId="105803C3" w14:textId="77777777" w:rsidR="001249AF" w:rsidRPr="001249AF" w:rsidRDefault="001249AF" w:rsidP="001249AF">
      <w:pPr>
        <w:numPr>
          <w:ilvl w:val="0"/>
          <w:numId w:val="33"/>
        </w:numPr>
      </w:pPr>
      <w:r w:rsidRPr="001249AF">
        <w:rPr>
          <w:b/>
          <w:bCs/>
        </w:rPr>
        <w:t>Hauptfeatures:</w:t>
      </w:r>
    </w:p>
    <w:p w14:paraId="1B9509E9" w14:textId="77777777" w:rsidR="001249AF" w:rsidRPr="001249AF" w:rsidRDefault="001249AF" w:rsidP="001249AF">
      <w:pPr>
        <w:numPr>
          <w:ilvl w:val="1"/>
          <w:numId w:val="33"/>
        </w:numPr>
      </w:pPr>
      <w:r w:rsidRPr="001249AF">
        <w:t>text: Der vollständige Text der Bewertung.</w:t>
      </w:r>
    </w:p>
    <w:p w14:paraId="3FAA00B8" w14:textId="77777777" w:rsidR="001249AF" w:rsidRPr="001249AF" w:rsidRDefault="001249AF" w:rsidP="001249AF">
      <w:pPr>
        <w:numPr>
          <w:ilvl w:val="1"/>
          <w:numId w:val="33"/>
        </w:numPr>
      </w:pPr>
      <w:r w:rsidRPr="001249AF">
        <w:t>text_length: Länge der Bewertung (Anzahl der Zeichen).</w:t>
      </w:r>
    </w:p>
    <w:p w14:paraId="77EA5AD9" w14:textId="77777777" w:rsidR="001249AF" w:rsidRPr="001249AF" w:rsidRDefault="001249AF" w:rsidP="001249AF">
      <w:pPr>
        <w:numPr>
          <w:ilvl w:val="1"/>
          <w:numId w:val="33"/>
        </w:numPr>
      </w:pPr>
      <w:r w:rsidRPr="001249AF">
        <w:t>stars_x: Die ursprüngliche Sternebewertung.</w:t>
      </w:r>
    </w:p>
    <w:p w14:paraId="74AC2606" w14:textId="77777777" w:rsidR="001249AF" w:rsidRPr="001249AF" w:rsidRDefault="001249AF" w:rsidP="001249AF">
      <w:pPr>
        <w:numPr>
          <w:ilvl w:val="1"/>
          <w:numId w:val="33"/>
        </w:numPr>
      </w:pPr>
      <w:r w:rsidRPr="001249AF">
        <w:t>categories: Kategorien, zu denen das bewertete Geschäft gehört.</w:t>
      </w:r>
    </w:p>
    <w:p w14:paraId="0B3BA34D" w14:textId="77777777" w:rsidR="001249AF" w:rsidRPr="001249AF" w:rsidRDefault="001249AF" w:rsidP="001249AF">
      <w:pPr>
        <w:numPr>
          <w:ilvl w:val="1"/>
          <w:numId w:val="33"/>
        </w:numPr>
      </w:pPr>
      <w:r w:rsidRPr="001249AF">
        <w:t>label: Die Zielvariable (0 für negativ, 1 für positiv).</w:t>
      </w:r>
    </w:p>
    <w:p w14:paraId="09F482D7" w14:textId="77777777" w:rsidR="001249AF" w:rsidRPr="001249AF" w:rsidRDefault="001249AF" w:rsidP="001249AF">
      <w:pPr>
        <w:numPr>
          <w:ilvl w:val="0"/>
          <w:numId w:val="33"/>
        </w:numPr>
      </w:pPr>
      <w:r w:rsidRPr="001249AF">
        <w:rPr>
          <w:b/>
          <w:bCs/>
        </w:rPr>
        <w:t>Zusätzliche Merkmale:</w:t>
      </w:r>
    </w:p>
    <w:p w14:paraId="044C189F" w14:textId="77777777" w:rsidR="001249AF" w:rsidRPr="001249AF" w:rsidRDefault="001249AF" w:rsidP="001249AF">
      <w:pPr>
        <w:numPr>
          <w:ilvl w:val="1"/>
          <w:numId w:val="33"/>
        </w:numPr>
      </w:pPr>
      <w:r w:rsidRPr="001249AF">
        <w:t>word_count: Die Anzahl der Wörter in der Bewertung.</w:t>
      </w:r>
    </w:p>
    <w:p w14:paraId="6C75B0AB" w14:textId="01F018AD" w:rsidR="009819D4" w:rsidRDefault="00364D1A" w:rsidP="00DB47BC">
      <w:r w:rsidRPr="00364D1A">
        <w:rPr>
          <w:noProof/>
        </w:rPr>
        <w:drawing>
          <wp:anchor distT="0" distB="0" distL="114300" distR="114300" simplePos="0" relativeHeight="251663360" behindDoc="1" locked="0" layoutInCell="1" allowOverlap="1" wp14:anchorId="443A7DF0" wp14:editId="6AB2AC3A">
            <wp:simplePos x="0" y="0"/>
            <wp:positionH relativeFrom="margin">
              <wp:posOffset>156211</wp:posOffset>
            </wp:positionH>
            <wp:positionV relativeFrom="paragraph">
              <wp:posOffset>295910</wp:posOffset>
            </wp:positionV>
            <wp:extent cx="5410200" cy="1347161"/>
            <wp:effectExtent l="0" t="0" r="0" b="5715"/>
            <wp:wrapNone/>
            <wp:docPr id="64633731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37318" name="Grafik 1" descr="Ein Bild, das Text, Screenshot, Schrift, Zahl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425625" cy="1351002"/>
                    </a:xfrm>
                    <a:prstGeom prst="rect">
                      <a:avLst/>
                    </a:prstGeom>
                  </pic:spPr>
                </pic:pic>
              </a:graphicData>
            </a:graphic>
            <wp14:sizeRelH relativeFrom="margin">
              <wp14:pctWidth>0</wp14:pctWidth>
            </wp14:sizeRelH>
            <wp14:sizeRelV relativeFrom="margin">
              <wp14:pctHeight>0</wp14:pctHeight>
            </wp14:sizeRelV>
          </wp:anchor>
        </w:drawing>
      </w:r>
    </w:p>
    <w:p w14:paraId="02F3DFED" w14:textId="61FFC818" w:rsidR="001F42E9" w:rsidRDefault="001F42E9" w:rsidP="00DB47BC"/>
    <w:p w14:paraId="6349BB6D" w14:textId="77777777" w:rsidR="001F42E9" w:rsidRDefault="001F42E9" w:rsidP="00DB47BC"/>
    <w:p w14:paraId="3608994E" w14:textId="77777777" w:rsidR="001F42E9" w:rsidRDefault="001F42E9" w:rsidP="00DB47BC"/>
    <w:p w14:paraId="0193F107" w14:textId="31FE4028" w:rsidR="001F42E9" w:rsidRDefault="001F42E9" w:rsidP="00DB47BC"/>
    <w:p w14:paraId="3E1D676F" w14:textId="77777777" w:rsidR="001F42E9" w:rsidRDefault="001F42E9" w:rsidP="00DB47BC"/>
    <w:p w14:paraId="29700B1A" w14:textId="77777777" w:rsidR="001F42E9" w:rsidRDefault="001F42E9" w:rsidP="00DB47BC"/>
    <w:p w14:paraId="5F1DF08A" w14:textId="77777777" w:rsidR="001F42E9" w:rsidRDefault="001F42E9" w:rsidP="00DB47BC"/>
    <w:p w14:paraId="4C013BC3" w14:textId="77777777" w:rsidR="001F42E9" w:rsidRDefault="001F42E9" w:rsidP="00DB47BC"/>
    <w:p w14:paraId="54342FC7" w14:textId="77777777" w:rsidR="001F42E9" w:rsidRDefault="001F42E9" w:rsidP="00DB47BC"/>
    <w:p w14:paraId="037B9064" w14:textId="77777777" w:rsidR="001F42E9" w:rsidRDefault="001F42E9" w:rsidP="00DB47BC"/>
    <w:p w14:paraId="744661FD" w14:textId="77777777" w:rsidR="001F42E9" w:rsidRDefault="001F42E9" w:rsidP="00DB47BC"/>
    <w:p w14:paraId="2B4813FE" w14:textId="77777777" w:rsidR="001F42E9" w:rsidRDefault="001F42E9" w:rsidP="00DB47BC"/>
    <w:p w14:paraId="64B73315" w14:textId="77777777" w:rsidR="001F42E9" w:rsidRDefault="001F42E9" w:rsidP="00DB47BC"/>
    <w:p w14:paraId="3570EB49" w14:textId="77777777" w:rsidR="001F42E9" w:rsidRDefault="001F42E9" w:rsidP="00DB47BC"/>
    <w:p w14:paraId="23A8D72C" w14:textId="77777777" w:rsidR="001F42E9" w:rsidRDefault="001F42E9" w:rsidP="00DB47BC"/>
    <w:p w14:paraId="60DE8863" w14:textId="77777777" w:rsidR="001F42E9" w:rsidRDefault="001F42E9" w:rsidP="00DB47BC"/>
    <w:p w14:paraId="630CD7B8" w14:textId="77777777" w:rsidR="001F42E9" w:rsidRDefault="001F42E9" w:rsidP="00DB47BC"/>
    <w:p w14:paraId="47856B2E" w14:textId="407EDC4C" w:rsidR="004A6AAB" w:rsidRPr="004A6AAB" w:rsidRDefault="004A6AAB" w:rsidP="004A6AAB">
      <w:pPr>
        <w:rPr>
          <w:b/>
          <w:bCs/>
        </w:rPr>
      </w:pPr>
      <w:r w:rsidRPr="004A6AAB">
        <w:rPr>
          <w:b/>
          <w:bCs/>
        </w:rPr>
        <w:lastRenderedPageBreak/>
        <w:t>3.4 Klassifikationsbericht</w:t>
      </w:r>
      <w:r w:rsidR="004D497D">
        <w:rPr>
          <w:b/>
          <w:bCs/>
        </w:rPr>
        <w:t>, Accuracy</w:t>
      </w:r>
      <w:r w:rsidRPr="004A6AAB">
        <w:rPr>
          <w:b/>
          <w:bCs/>
        </w:rPr>
        <w:t xml:space="preserve"> und Confusion Matrix</w:t>
      </w:r>
    </w:p>
    <w:p w14:paraId="646D9EBF" w14:textId="6EEE6656" w:rsidR="004A6AAB" w:rsidRPr="004A6AAB" w:rsidRDefault="004A6AAB" w:rsidP="004A6AAB">
      <w:pPr>
        <w:rPr>
          <w:b/>
          <w:bCs/>
        </w:rPr>
      </w:pPr>
      <w:r w:rsidRPr="004A6AAB">
        <w:rPr>
          <w:b/>
          <w:bCs/>
        </w:rPr>
        <w:t>Warum?</w:t>
      </w:r>
    </w:p>
    <w:p w14:paraId="5C6FF9D3" w14:textId="7B859CEF" w:rsidR="004A6AAB" w:rsidRPr="004A6AAB" w:rsidRDefault="004A6AAB" w:rsidP="004A6AAB">
      <w:r w:rsidRPr="004A6AAB">
        <w:t>Der Klassifikationsbericht und die Confusion Matrix sind essenzielle Werkzeuge, um die Leistung des Modells zu bewerten. Sie helfen uns, die Genauigkeit, Präzision, und die Fähigkeit des Modells, verschiedene Klassen (positive und negative Bewertungen) korrekt zu erkennen, zu verstehen.</w:t>
      </w:r>
    </w:p>
    <w:p w14:paraId="4ECFF7D5" w14:textId="19BAA79A" w:rsidR="004A6AAB" w:rsidRPr="004A6AAB" w:rsidRDefault="00000000" w:rsidP="004A6AAB">
      <w:r>
        <w:pict w14:anchorId="192D5DEC">
          <v:rect id="_x0000_i1025" style="width:0;height:1.5pt" o:hralign="center" o:hrstd="t" o:hr="t" fillcolor="#a0a0a0" stroked="f"/>
        </w:pict>
      </w:r>
    </w:p>
    <w:p w14:paraId="1B637A9A" w14:textId="77777777" w:rsidR="004A6AAB" w:rsidRPr="004A6AAB" w:rsidRDefault="004A6AAB" w:rsidP="004A6AAB">
      <w:pPr>
        <w:rPr>
          <w:b/>
          <w:bCs/>
        </w:rPr>
      </w:pPr>
      <w:r w:rsidRPr="004A6AAB">
        <w:rPr>
          <w:b/>
          <w:bCs/>
        </w:rPr>
        <w:t>Wie?</w:t>
      </w:r>
    </w:p>
    <w:p w14:paraId="52631FB7" w14:textId="6D76EF26" w:rsidR="004A6AAB" w:rsidRPr="004A6AAB" w:rsidRDefault="004A6AAB" w:rsidP="004A6AAB">
      <w:pPr>
        <w:numPr>
          <w:ilvl w:val="0"/>
          <w:numId w:val="34"/>
        </w:numPr>
      </w:pPr>
      <w:r w:rsidRPr="004A6AAB">
        <w:rPr>
          <w:b/>
          <w:bCs/>
        </w:rPr>
        <w:t>Klassifikationsbericht:</w:t>
      </w:r>
    </w:p>
    <w:p w14:paraId="3FC48B0B" w14:textId="5AFF5DEE" w:rsidR="004A6AAB" w:rsidRPr="004A6AAB" w:rsidRDefault="004A6AAB" w:rsidP="004A6AAB">
      <w:pPr>
        <w:numPr>
          <w:ilvl w:val="1"/>
          <w:numId w:val="34"/>
        </w:numPr>
      </w:pPr>
      <w:r w:rsidRPr="004A6AAB">
        <w:t>Erstellt mit der Funktion classification_report aus sklearn</w:t>
      </w:r>
    </w:p>
    <w:p w14:paraId="7216FD7C" w14:textId="7DB78ABA" w:rsidR="004A6AAB" w:rsidRPr="004A6AAB" w:rsidRDefault="004A6AAB" w:rsidP="004A6AAB">
      <w:pPr>
        <w:numPr>
          <w:ilvl w:val="1"/>
          <w:numId w:val="34"/>
        </w:numPr>
      </w:pPr>
      <w:r w:rsidRPr="004A6AAB">
        <w:t xml:space="preserve">Analysiert die Metriken Precision, Recall und F1-Score für jede Klasse </w:t>
      </w:r>
      <w:r w:rsidR="0054050A">
        <w:br/>
      </w:r>
      <w:r w:rsidRPr="004A6AAB">
        <w:t>(0 = negativ, 1 = positiv).</w:t>
      </w:r>
    </w:p>
    <w:p w14:paraId="77076BBD" w14:textId="3532053A" w:rsidR="004A6AAB" w:rsidRPr="004A6AAB" w:rsidRDefault="004A6AAB" w:rsidP="004A6AAB">
      <w:pPr>
        <w:numPr>
          <w:ilvl w:val="1"/>
          <w:numId w:val="34"/>
        </w:numPr>
      </w:pPr>
      <w:r w:rsidRPr="004A6AAB">
        <w:t xml:space="preserve">Betrachtet den Gesamtdurchschnitt (macro avg und weighted avg), </w:t>
      </w:r>
      <w:r w:rsidR="0054050A">
        <w:br/>
      </w:r>
      <w:r w:rsidRPr="004A6AAB">
        <w:t>um die Gesamtleistung des Modells zu bewerten</w:t>
      </w:r>
    </w:p>
    <w:p w14:paraId="72BD2EDD" w14:textId="430E005D" w:rsidR="004A6AAB" w:rsidRPr="004A6AAB" w:rsidRDefault="004A6AAB" w:rsidP="004A6AAB">
      <w:pPr>
        <w:numPr>
          <w:ilvl w:val="0"/>
          <w:numId w:val="34"/>
        </w:numPr>
      </w:pPr>
      <w:r w:rsidRPr="004A6AAB">
        <w:rPr>
          <w:b/>
          <w:bCs/>
        </w:rPr>
        <w:t>Confusion Matrix:</w:t>
      </w:r>
    </w:p>
    <w:p w14:paraId="5EBBC234" w14:textId="11C367D4" w:rsidR="004A6AAB" w:rsidRPr="004A6AAB" w:rsidRDefault="004A6AAB" w:rsidP="004A6AAB">
      <w:pPr>
        <w:numPr>
          <w:ilvl w:val="1"/>
          <w:numId w:val="34"/>
        </w:numPr>
      </w:pPr>
      <w:r w:rsidRPr="004A6AAB">
        <w:t>Erstellt mit der Funktion confusion_matrix aus sklearn</w:t>
      </w:r>
    </w:p>
    <w:p w14:paraId="641630B6" w14:textId="1072E6DE" w:rsidR="004A6AAB" w:rsidRPr="004A6AAB" w:rsidRDefault="004A6AAB" w:rsidP="004A6AAB">
      <w:pPr>
        <w:numPr>
          <w:ilvl w:val="1"/>
          <w:numId w:val="34"/>
        </w:numPr>
      </w:pPr>
      <w:r w:rsidRPr="004A6AAB">
        <w:t>Visualisiert mit einer Heatmap</w:t>
      </w:r>
    </w:p>
    <w:p w14:paraId="42579E91" w14:textId="230F84A1" w:rsidR="004A6AAB" w:rsidRPr="004A6AAB" w:rsidRDefault="004A6AAB" w:rsidP="004A6AAB">
      <w:pPr>
        <w:numPr>
          <w:ilvl w:val="1"/>
          <w:numId w:val="34"/>
        </w:numPr>
      </w:pPr>
      <w:r w:rsidRPr="004A6AAB">
        <w:t>Zeigt die Anzahl der richtig und falsch klassifizierten Bewertungen pro Klasse</w:t>
      </w:r>
    </w:p>
    <w:p w14:paraId="366B0275" w14:textId="0EF5C6DE" w:rsidR="004A6AAB" w:rsidRPr="004A6AAB" w:rsidRDefault="00000000" w:rsidP="004A6AAB">
      <w:r>
        <w:pict w14:anchorId="7C78F614">
          <v:rect id="_x0000_i1026" style="width:0;height:1.5pt" o:hralign="center" o:hrstd="t" o:hr="t" fillcolor="#a0a0a0" stroked="f"/>
        </w:pict>
      </w:r>
    </w:p>
    <w:p w14:paraId="424A1DEB" w14:textId="35C493E7" w:rsidR="004A6AAB" w:rsidRDefault="00EA0D57" w:rsidP="004A6AAB">
      <w:pPr>
        <w:rPr>
          <w:b/>
          <w:bCs/>
        </w:rPr>
      </w:pPr>
      <w:r w:rsidRPr="00EA0D57">
        <w:rPr>
          <w:b/>
          <w:bCs/>
          <w:noProof/>
        </w:rPr>
        <w:drawing>
          <wp:anchor distT="0" distB="0" distL="114300" distR="114300" simplePos="0" relativeHeight="251664384" behindDoc="1" locked="0" layoutInCell="1" allowOverlap="1" wp14:anchorId="234E5262" wp14:editId="58142BA8">
            <wp:simplePos x="0" y="0"/>
            <wp:positionH relativeFrom="column">
              <wp:posOffset>661035</wp:posOffset>
            </wp:positionH>
            <wp:positionV relativeFrom="paragraph">
              <wp:posOffset>10795</wp:posOffset>
            </wp:positionV>
            <wp:extent cx="3933825" cy="2858691"/>
            <wp:effectExtent l="0" t="0" r="0" b="0"/>
            <wp:wrapNone/>
            <wp:docPr id="19018607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60798"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2858691"/>
                    </a:xfrm>
                    <a:prstGeom prst="rect">
                      <a:avLst/>
                    </a:prstGeom>
                  </pic:spPr>
                </pic:pic>
              </a:graphicData>
            </a:graphic>
            <wp14:sizeRelH relativeFrom="margin">
              <wp14:pctWidth>0</wp14:pctWidth>
            </wp14:sizeRelH>
            <wp14:sizeRelV relativeFrom="margin">
              <wp14:pctHeight>0</wp14:pctHeight>
            </wp14:sizeRelV>
          </wp:anchor>
        </w:drawing>
      </w:r>
      <w:r w:rsidR="004A6AAB" w:rsidRPr="004A6AAB">
        <w:rPr>
          <w:b/>
          <w:bCs/>
        </w:rPr>
        <w:t>Code:</w:t>
      </w:r>
    </w:p>
    <w:p w14:paraId="067310D3" w14:textId="40E895B8" w:rsidR="004A6AAB" w:rsidRPr="004A6AAB" w:rsidRDefault="004A6AAB" w:rsidP="004A6AAB">
      <w:pPr>
        <w:rPr>
          <w:b/>
          <w:bCs/>
        </w:rPr>
      </w:pPr>
    </w:p>
    <w:p w14:paraId="24DB91A6" w14:textId="77777777" w:rsidR="001F42E9" w:rsidRDefault="001F42E9" w:rsidP="00DB47BC"/>
    <w:p w14:paraId="0B275334" w14:textId="77777777" w:rsidR="00EA0D57" w:rsidRDefault="00EA0D57" w:rsidP="00DB47BC"/>
    <w:p w14:paraId="75C1A91B" w14:textId="77777777" w:rsidR="00EA0D57" w:rsidRDefault="00EA0D57" w:rsidP="00DB47BC"/>
    <w:p w14:paraId="7C18E602" w14:textId="77777777" w:rsidR="00EA0D57" w:rsidRDefault="00EA0D57" w:rsidP="00DB47BC"/>
    <w:p w14:paraId="533D5311" w14:textId="77777777" w:rsidR="00EA0D57" w:rsidRDefault="00EA0D57" w:rsidP="00DB47BC"/>
    <w:p w14:paraId="4916AE87" w14:textId="77777777" w:rsidR="00EA0D57" w:rsidRDefault="00EA0D57" w:rsidP="00DB47BC"/>
    <w:p w14:paraId="2561EFD6" w14:textId="77777777" w:rsidR="00870E3E" w:rsidRPr="00870E3E" w:rsidRDefault="00870E3E" w:rsidP="00870E3E">
      <w:pPr>
        <w:rPr>
          <w:b/>
          <w:bCs/>
        </w:rPr>
      </w:pPr>
      <w:r w:rsidRPr="00870E3E">
        <w:rPr>
          <w:b/>
          <w:bCs/>
        </w:rPr>
        <w:lastRenderedPageBreak/>
        <w:t>Ergebnis:</w:t>
      </w:r>
    </w:p>
    <w:p w14:paraId="61B84D0B" w14:textId="09B0F0CD" w:rsidR="00870E3E" w:rsidRPr="00870E3E" w:rsidRDefault="00870E3E" w:rsidP="00870E3E">
      <w:pPr>
        <w:numPr>
          <w:ilvl w:val="0"/>
          <w:numId w:val="35"/>
        </w:numPr>
      </w:pPr>
      <w:r w:rsidRPr="00870E3E">
        <w:rPr>
          <w:b/>
          <w:bCs/>
        </w:rPr>
        <w:t>Confusion Matrix:</w:t>
      </w:r>
    </w:p>
    <w:p w14:paraId="767086D8" w14:textId="58E29A77" w:rsidR="00870E3E" w:rsidRPr="00870E3E" w:rsidRDefault="00870E3E" w:rsidP="00870E3E">
      <w:pPr>
        <w:numPr>
          <w:ilvl w:val="1"/>
          <w:numId w:val="35"/>
        </w:numPr>
      </w:pPr>
      <w:r w:rsidRPr="00870E3E">
        <w:t>Zeigt, dass:</w:t>
      </w:r>
    </w:p>
    <w:p w14:paraId="55F2033B" w14:textId="46BA832F" w:rsidR="00870E3E" w:rsidRPr="00870E3E" w:rsidRDefault="00870E3E" w:rsidP="00870E3E">
      <w:pPr>
        <w:numPr>
          <w:ilvl w:val="2"/>
          <w:numId w:val="35"/>
        </w:numPr>
      </w:pPr>
      <w:r w:rsidRPr="00870E3E">
        <w:rPr>
          <w:b/>
          <w:bCs/>
        </w:rPr>
        <w:t>40.026</w:t>
      </w:r>
      <w:r w:rsidRPr="00870E3E">
        <w:t xml:space="preserve"> Bewertungen fälschlicherweise als positiv vorhergesagt wurden (falsch positiv)</w:t>
      </w:r>
    </w:p>
    <w:p w14:paraId="4072C487" w14:textId="7EDDF78A" w:rsidR="00870E3E" w:rsidRPr="00870E3E" w:rsidRDefault="00870E3E" w:rsidP="00870E3E">
      <w:pPr>
        <w:numPr>
          <w:ilvl w:val="2"/>
          <w:numId w:val="35"/>
        </w:numPr>
      </w:pPr>
      <w:r w:rsidRPr="00870E3E">
        <w:rPr>
          <w:b/>
          <w:bCs/>
        </w:rPr>
        <w:t>3.168</w:t>
      </w:r>
      <w:r w:rsidRPr="00870E3E">
        <w:t xml:space="preserve"> Bewertungen korrekt als negativ erkannt wurden </w:t>
      </w:r>
      <w:r w:rsidR="00C52FDF">
        <w:br/>
      </w:r>
      <w:r w:rsidRPr="00870E3E">
        <w:t>(richtig negativ)</w:t>
      </w:r>
    </w:p>
    <w:p w14:paraId="0DEA3D92" w14:textId="0196AADE" w:rsidR="00870E3E" w:rsidRPr="00870E3E" w:rsidRDefault="00870E3E" w:rsidP="00870E3E">
      <w:pPr>
        <w:numPr>
          <w:ilvl w:val="2"/>
          <w:numId w:val="35"/>
        </w:numPr>
      </w:pPr>
      <w:r w:rsidRPr="00870E3E">
        <w:rPr>
          <w:b/>
          <w:bCs/>
        </w:rPr>
        <w:t>133.951</w:t>
      </w:r>
      <w:r w:rsidRPr="00870E3E">
        <w:t xml:space="preserve"> Bewertungen korrekt als positiv erkannt wurden </w:t>
      </w:r>
      <w:r w:rsidR="00C52FDF">
        <w:br/>
      </w:r>
      <w:r w:rsidRPr="00870E3E">
        <w:t>(richtig positiv)</w:t>
      </w:r>
    </w:p>
    <w:p w14:paraId="17540D71" w14:textId="51DBE668" w:rsidR="004D1D58" w:rsidRDefault="00870E3E" w:rsidP="004D1D58">
      <w:pPr>
        <w:numPr>
          <w:ilvl w:val="2"/>
          <w:numId w:val="35"/>
        </w:numPr>
      </w:pPr>
      <w:r w:rsidRPr="00870E3E">
        <w:rPr>
          <w:b/>
          <w:bCs/>
        </w:rPr>
        <w:t>2.265</w:t>
      </w:r>
      <w:r w:rsidRPr="00870E3E">
        <w:t xml:space="preserve"> Bewertungen fälschlicherweise als negativ vorhergesagt wurden (falsch negativ)</w:t>
      </w:r>
    </w:p>
    <w:p w14:paraId="6CA1FA8C" w14:textId="2CA14CA6" w:rsidR="004D1D58" w:rsidRPr="004D1D58" w:rsidRDefault="001363A5" w:rsidP="00F61F2D">
      <w:pPr>
        <w:ind w:left="2160"/>
      </w:pPr>
      <w:r w:rsidRPr="00F61F2D">
        <w:rPr>
          <w:noProof/>
        </w:rPr>
        <w:drawing>
          <wp:anchor distT="0" distB="0" distL="114300" distR="114300" simplePos="0" relativeHeight="251665408" behindDoc="1" locked="0" layoutInCell="1" allowOverlap="1" wp14:anchorId="7086D678" wp14:editId="6CF9DF90">
            <wp:simplePos x="0" y="0"/>
            <wp:positionH relativeFrom="margin">
              <wp:posOffset>917575</wp:posOffset>
            </wp:positionH>
            <wp:positionV relativeFrom="paragraph">
              <wp:posOffset>259715</wp:posOffset>
            </wp:positionV>
            <wp:extent cx="4276725" cy="4079338"/>
            <wp:effectExtent l="0" t="0" r="0" b="0"/>
            <wp:wrapNone/>
            <wp:docPr id="732814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1417" name="Grafik 1" descr="Ein Bild, das Text, Screenshot, Schrift,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276725" cy="4079338"/>
                    </a:xfrm>
                    <a:prstGeom prst="rect">
                      <a:avLst/>
                    </a:prstGeom>
                  </pic:spPr>
                </pic:pic>
              </a:graphicData>
            </a:graphic>
            <wp14:sizeRelH relativeFrom="margin">
              <wp14:pctWidth>0</wp14:pctWidth>
            </wp14:sizeRelH>
            <wp14:sizeRelV relativeFrom="margin">
              <wp14:pctHeight>0</wp14:pctHeight>
            </wp14:sizeRelV>
          </wp:anchor>
        </w:drawing>
      </w:r>
    </w:p>
    <w:p w14:paraId="04AEA98A" w14:textId="1CACCF81" w:rsidR="00F61F2D" w:rsidRDefault="00F61F2D" w:rsidP="00F61F2D">
      <w:pPr>
        <w:ind w:left="2160"/>
      </w:pPr>
      <w:r>
        <w:br/>
      </w:r>
      <w:r>
        <w:br/>
      </w:r>
      <w:r>
        <w:br/>
      </w:r>
      <w:r>
        <w:br/>
      </w:r>
      <w:r>
        <w:br/>
      </w:r>
      <w:r>
        <w:br/>
      </w:r>
      <w:r>
        <w:br/>
      </w:r>
    </w:p>
    <w:p w14:paraId="1F44DADC" w14:textId="77777777" w:rsidR="00F61F2D" w:rsidRDefault="00F61F2D" w:rsidP="00F61F2D">
      <w:pPr>
        <w:ind w:left="2160"/>
      </w:pPr>
    </w:p>
    <w:p w14:paraId="4A24C314" w14:textId="77777777" w:rsidR="00F61F2D" w:rsidRDefault="00F61F2D" w:rsidP="00F61F2D">
      <w:pPr>
        <w:ind w:left="2160"/>
      </w:pPr>
    </w:p>
    <w:p w14:paraId="2474CF9C" w14:textId="77777777" w:rsidR="00F61F2D" w:rsidRDefault="00F61F2D" w:rsidP="00F61F2D">
      <w:pPr>
        <w:ind w:left="2160"/>
      </w:pPr>
    </w:p>
    <w:p w14:paraId="20B202D7" w14:textId="77777777" w:rsidR="00F61F2D" w:rsidRDefault="00F61F2D" w:rsidP="00F61F2D">
      <w:pPr>
        <w:ind w:left="2160"/>
      </w:pPr>
    </w:p>
    <w:p w14:paraId="14E9DCEC" w14:textId="77777777" w:rsidR="0078646B" w:rsidRDefault="00F61F2D" w:rsidP="0078646B">
      <w:pPr>
        <w:ind w:left="2160"/>
      </w:pPr>
      <w:r>
        <w:br/>
      </w:r>
    </w:p>
    <w:p w14:paraId="04B9799B" w14:textId="77777777" w:rsidR="00F547E8" w:rsidRDefault="00F547E8" w:rsidP="0078646B">
      <w:pPr>
        <w:ind w:left="2160"/>
      </w:pPr>
    </w:p>
    <w:p w14:paraId="381E81E6" w14:textId="77777777" w:rsidR="00F547E8" w:rsidRDefault="00F547E8" w:rsidP="0078646B">
      <w:pPr>
        <w:ind w:left="2160"/>
      </w:pPr>
    </w:p>
    <w:p w14:paraId="53B0FF50" w14:textId="77777777" w:rsidR="00F547E8" w:rsidRDefault="00F547E8" w:rsidP="0078646B">
      <w:pPr>
        <w:ind w:left="2160"/>
      </w:pPr>
    </w:p>
    <w:p w14:paraId="48734AB9" w14:textId="77777777" w:rsidR="00F547E8" w:rsidRDefault="00F547E8" w:rsidP="0078646B">
      <w:pPr>
        <w:ind w:left="2160"/>
      </w:pPr>
    </w:p>
    <w:p w14:paraId="49028B60" w14:textId="77777777" w:rsidR="00F547E8" w:rsidRPr="00870E3E" w:rsidRDefault="00F547E8" w:rsidP="00F547E8">
      <w:pPr>
        <w:numPr>
          <w:ilvl w:val="0"/>
          <w:numId w:val="35"/>
        </w:numPr>
      </w:pPr>
      <w:r w:rsidRPr="00870E3E">
        <w:rPr>
          <w:b/>
          <w:bCs/>
        </w:rPr>
        <w:lastRenderedPageBreak/>
        <w:t>Klassifikationsbericht:</w:t>
      </w:r>
    </w:p>
    <w:p w14:paraId="01A9C9A8" w14:textId="77777777" w:rsidR="00F547E8" w:rsidRPr="00870E3E" w:rsidRDefault="00F547E8" w:rsidP="00F547E8">
      <w:pPr>
        <w:numPr>
          <w:ilvl w:val="1"/>
          <w:numId w:val="35"/>
        </w:numPr>
      </w:pPr>
      <w:r w:rsidRPr="00870E3E">
        <w:t>Precision, Recall und F1-Score sind für Klasse 1 (positive Bewertungen) hoch, jedoch niedrig für Klasse 0 (negative Bewertungen)</w:t>
      </w:r>
    </w:p>
    <w:p w14:paraId="26C3ABAE" w14:textId="7A906A69" w:rsidR="00D94B81" w:rsidRDefault="00F547E8" w:rsidP="00F547E8">
      <w:pPr>
        <w:numPr>
          <w:ilvl w:val="1"/>
          <w:numId w:val="35"/>
        </w:numPr>
      </w:pPr>
      <w:r w:rsidRPr="00870E3E">
        <w:t xml:space="preserve">Die Gesamtgenauigkeit liegt bei </w:t>
      </w:r>
      <w:r w:rsidRPr="00870E3E">
        <w:rPr>
          <w:b/>
          <w:bCs/>
        </w:rPr>
        <w:t>76 %</w:t>
      </w:r>
      <w:r w:rsidRPr="00870E3E">
        <w:t>, was für ein Textklassifizierungsmodell in Ordnung, aber verbesserungswürdig ist</w:t>
      </w:r>
    </w:p>
    <w:p w14:paraId="69A9D518" w14:textId="5F3F15FD" w:rsidR="00F547E8" w:rsidRDefault="00C40B87" w:rsidP="00D94B81">
      <w:r w:rsidRPr="00C40B87">
        <w:rPr>
          <w:noProof/>
        </w:rPr>
        <w:drawing>
          <wp:anchor distT="0" distB="0" distL="114300" distR="114300" simplePos="0" relativeHeight="251666432" behindDoc="1" locked="0" layoutInCell="1" allowOverlap="1" wp14:anchorId="5270BA02" wp14:editId="72BD397C">
            <wp:simplePos x="0" y="0"/>
            <wp:positionH relativeFrom="margin">
              <wp:posOffset>718185</wp:posOffset>
            </wp:positionH>
            <wp:positionV relativeFrom="paragraph">
              <wp:posOffset>52070</wp:posOffset>
            </wp:positionV>
            <wp:extent cx="4793401" cy="2152650"/>
            <wp:effectExtent l="0" t="0" r="7620" b="0"/>
            <wp:wrapNone/>
            <wp:docPr id="205761262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12629" name="Grafik 1"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797667" cy="2154566"/>
                    </a:xfrm>
                    <a:prstGeom prst="rect">
                      <a:avLst/>
                    </a:prstGeom>
                  </pic:spPr>
                </pic:pic>
              </a:graphicData>
            </a:graphic>
            <wp14:sizeRelH relativeFrom="margin">
              <wp14:pctWidth>0</wp14:pctWidth>
            </wp14:sizeRelH>
            <wp14:sizeRelV relativeFrom="margin">
              <wp14:pctHeight>0</wp14:pctHeight>
            </wp14:sizeRelV>
          </wp:anchor>
        </w:drawing>
      </w:r>
      <w:r w:rsidR="00D94B81">
        <w:br/>
      </w:r>
      <w:r w:rsidR="00D94B81">
        <w:br/>
      </w:r>
      <w:r w:rsidR="00D94B81">
        <w:br/>
      </w:r>
      <w:r w:rsidR="00D94B81">
        <w:br/>
      </w:r>
      <w:r w:rsidR="00D94B81">
        <w:br/>
      </w:r>
      <w:r w:rsidR="00D94B81">
        <w:br/>
      </w:r>
      <w:r w:rsidR="00D94B81">
        <w:br/>
      </w:r>
      <w:r w:rsidR="00D94B81">
        <w:br/>
      </w:r>
      <w:r w:rsidR="00D94B81">
        <w:br/>
      </w:r>
    </w:p>
    <w:p w14:paraId="79124C7B" w14:textId="2AAFD630" w:rsidR="00F547E8" w:rsidRPr="00870E3E" w:rsidRDefault="00056F2D" w:rsidP="00F547E8">
      <w:pPr>
        <w:numPr>
          <w:ilvl w:val="0"/>
          <w:numId w:val="35"/>
        </w:numPr>
      </w:pPr>
      <w:r w:rsidRPr="00056F2D">
        <w:rPr>
          <w:b/>
          <w:bCs/>
        </w:rPr>
        <w:t>Genauigkeit:</w:t>
      </w:r>
      <w:r w:rsidRPr="00056F2D">
        <w:rPr>
          <w:b/>
          <w:bCs/>
        </w:rPr>
        <w:br/>
      </w:r>
      <w:r w:rsidR="001C45AC" w:rsidRPr="001C45AC">
        <w:br/>
        <w:t>Genauigkeit des Modells: 0.76</w:t>
      </w:r>
    </w:p>
    <w:p w14:paraId="1EB437A6" w14:textId="1B0FF906" w:rsidR="006C5F06" w:rsidRPr="004D1D58" w:rsidRDefault="009830D0" w:rsidP="009830D0">
      <w:pPr>
        <w:ind w:left="360"/>
      </w:pPr>
      <w:r>
        <w:rPr>
          <w:rFonts w:eastAsia="Times New Roman"/>
          <w:b/>
          <w:bCs/>
          <w:kern w:val="0"/>
          <w:lang w:eastAsia="de-DE"/>
          <w14:ligatures w14:val="none"/>
        </w:rPr>
        <w:br/>
      </w:r>
      <w:r w:rsidR="006C5F06" w:rsidRPr="004D1D58">
        <w:rPr>
          <w:rFonts w:eastAsia="Times New Roman"/>
          <w:b/>
          <w:bCs/>
          <w:kern w:val="0"/>
          <w:lang w:eastAsia="de-DE"/>
          <w14:ligatures w14:val="none"/>
        </w:rPr>
        <w:t>Fazit:</w:t>
      </w:r>
    </w:p>
    <w:p w14:paraId="02C79D2C" w14:textId="62478C01" w:rsidR="006C5F06" w:rsidRDefault="006C5F06" w:rsidP="009830D0">
      <w:pPr>
        <w:spacing w:before="100" w:beforeAutospacing="1" w:after="100" w:afterAutospacing="1" w:line="240" w:lineRule="auto"/>
        <w:ind w:left="360"/>
        <w:rPr>
          <w:rFonts w:eastAsia="Times New Roman"/>
          <w:kern w:val="0"/>
          <w:lang w:eastAsia="de-DE"/>
          <w14:ligatures w14:val="none"/>
        </w:rPr>
      </w:pPr>
      <w:r w:rsidRPr="006C5F06">
        <w:rPr>
          <w:rFonts w:eastAsia="Times New Roman"/>
          <w:kern w:val="0"/>
          <w:lang w:eastAsia="de-DE"/>
          <w14:ligatures w14:val="none"/>
        </w:rPr>
        <w:t>Der Klassifikationsbericht und die Confusion Matrix zeigen, dass das Modell positive Bewertungen sehr gut erkennt, jedoch Schwierigkeiten hat, negative Bewertungen zu klassifizieren. Verbesserungen könnten durch bessere Features, Balancierung der Klassen oder spezifische Optimierungen des Modells erzielt werden.</w:t>
      </w:r>
      <w:r w:rsidR="00D76434">
        <w:rPr>
          <w:rFonts w:eastAsia="Times New Roman"/>
          <w:kern w:val="0"/>
          <w:lang w:eastAsia="de-DE"/>
          <w14:ligatures w14:val="none"/>
        </w:rPr>
        <w:br/>
      </w:r>
    </w:p>
    <w:p w14:paraId="4F7E6FBB"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6C2A95B7"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7F5CFAC4"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6DCE58DE"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0E76EFE0" w14:textId="77777777" w:rsidR="00D76434" w:rsidRDefault="00D76434" w:rsidP="009830D0">
      <w:pPr>
        <w:spacing w:before="100" w:beforeAutospacing="1" w:after="100" w:afterAutospacing="1" w:line="240" w:lineRule="auto"/>
        <w:ind w:left="360"/>
        <w:rPr>
          <w:rFonts w:eastAsia="Times New Roman"/>
          <w:kern w:val="0"/>
          <w:lang w:eastAsia="de-DE"/>
          <w14:ligatures w14:val="none"/>
        </w:rPr>
      </w:pPr>
    </w:p>
    <w:p w14:paraId="5A3C0B5D" w14:textId="71404853"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Pr>
          <w:rFonts w:eastAsia="Times New Roman"/>
          <w:b/>
          <w:bCs/>
          <w:kern w:val="0"/>
          <w:lang w:eastAsia="de-DE"/>
          <w14:ligatures w14:val="none"/>
        </w:rPr>
        <w:lastRenderedPageBreak/>
        <w:t>3.</w:t>
      </w:r>
      <w:r w:rsidR="000375DF">
        <w:rPr>
          <w:rFonts w:eastAsia="Times New Roman"/>
          <w:b/>
          <w:bCs/>
          <w:kern w:val="0"/>
          <w:lang w:eastAsia="de-DE"/>
          <w14:ligatures w14:val="none"/>
        </w:rPr>
        <w:t xml:space="preserve">5 </w:t>
      </w:r>
      <w:r w:rsidRPr="0045505E">
        <w:rPr>
          <w:rFonts w:eastAsia="Times New Roman"/>
          <w:b/>
          <w:bCs/>
          <w:kern w:val="0"/>
          <w:lang w:eastAsia="de-DE"/>
          <w14:ligatures w14:val="none"/>
        </w:rPr>
        <w:t>Darstellung der Verteilung der Sternebewertungen mit KNIME</w:t>
      </w:r>
    </w:p>
    <w:p w14:paraId="4C8CC447" w14:textId="3FC53E86"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Warum?</w:t>
      </w:r>
    </w:p>
    <w:p w14:paraId="4F52BB4C" w14:textId="3EF28847" w:rsidR="0045505E" w:rsidRPr="0045505E" w:rsidRDefault="0045505E" w:rsidP="0045505E">
      <w:pPr>
        <w:spacing w:before="100" w:beforeAutospacing="1" w:after="100" w:afterAutospacing="1" w:line="240" w:lineRule="auto"/>
        <w:ind w:left="360"/>
        <w:rPr>
          <w:rFonts w:eastAsia="Times New Roman"/>
          <w:kern w:val="0"/>
          <w:lang w:eastAsia="de-DE"/>
          <w14:ligatures w14:val="none"/>
        </w:rPr>
      </w:pPr>
      <w:r w:rsidRPr="0045505E">
        <w:rPr>
          <w:rFonts w:eastAsia="Times New Roman"/>
          <w:kern w:val="0"/>
          <w:lang w:eastAsia="de-DE"/>
          <w14:ligatures w14:val="none"/>
        </w:rPr>
        <w:t>Die Verteilung der Sternebewertungen (nach der Filterung auf 4 und 5 Sterne) soll visuell dargestellt werden, um die Häufigkeiten dieser Bewertungen besser zu verstehen. Dies dient der Überprüfung und Interpretation der Datenqualität sowie der Vorbereitung für weitere Analysen.</w:t>
      </w:r>
    </w:p>
    <w:p w14:paraId="33E834D7" w14:textId="07BB53BA" w:rsidR="0045505E" w:rsidRPr="0045505E" w:rsidRDefault="00000000" w:rsidP="0045505E">
      <w:pPr>
        <w:spacing w:before="100" w:beforeAutospacing="1" w:after="100" w:afterAutospacing="1" w:line="240" w:lineRule="auto"/>
        <w:ind w:left="360"/>
        <w:rPr>
          <w:rFonts w:eastAsia="Times New Roman"/>
          <w:kern w:val="0"/>
          <w:lang w:eastAsia="de-DE"/>
          <w14:ligatures w14:val="none"/>
        </w:rPr>
      </w:pPr>
      <w:r>
        <w:rPr>
          <w:rFonts w:eastAsia="Times New Roman"/>
          <w:kern w:val="0"/>
          <w:lang w:eastAsia="de-DE"/>
          <w14:ligatures w14:val="none"/>
        </w:rPr>
        <w:pict w14:anchorId="5E5D5E1E">
          <v:rect id="_x0000_i1027" style="width:0;height:1.5pt" o:hralign="center" o:hrstd="t" o:hr="t" fillcolor="#a0a0a0" stroked="f"/>
        </w:pict>
      </w:r>
    </w:p>
    <w:p w14:paraId="6E3FFAF6" w14:textId="2C394DB4"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Wie?</w:t>
      </w:r>
    </w:p>
    <w:p w14:paraId="278BADEC" w14:textId="6E21D5A9" w:rsidR="0045505E" w:rsidRPr="0045505E" w:rsidRDefault="0045505E" w:rsidP="0045505E">
      <w:pPr>
        <w:numPr>
          <w:ilvl w:val="0"/>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Datenquelle</w:t>
      </w:r>
      <w:r w:rsidRPr="0045505E">
        <w:rPr>
          <w:rFonts w:eastAsia="Times New Roman"/>
          <w:kern w:val="0"/>
          <w:lang w:eastAsia="de-DE"/>
          <w14:ligatures w14:val="none"/>
        </w:rPr>
        <w:t>:</w:t>
      </w:r>
    </w:p>
    <w:p w14:paraId="349C08A2" w14:textId="5B48D1A5"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Daten wurden aus einer großen CSV-Datei (vorher erstellt und gefiltert) in KNIME importiert.</w:t>
      </w:r>
    </w:p>
    <w:p w14:paraId="6103F6C8" w14:textId="12AB42F6"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Relevante Spalten: stars_x (Sternebewertungen) und label (Zielvariable für positive Bewertungen).</w:t>
      </w:r>
    </w:p>
    <w:p w14:paraId="701F3EE1" w14:textId="77777777" w:rsidR="0045505E" w:rsidRPr="0045505E" w:rsidRDefault="0045505E" w:rsidP="0045505E">
      <w:pPr>
        <w:numPr>
          <w:ilvl w:val="0"/>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Schritte in KNIME</w:t>
      </w:r>
      <w:r w:rsidRPr="0045505E">
        <w:rPr>
          <w:rFonts w:eastAsia="Times New Roman"/>
          <w:kern w:val="0"/>
          <w:lang w:eastAsia="de-DE"/>
          <w14:ligatures w14:val="none"/>
        </w:rPr>
        <w:t>:</w:t>
      </w:r>
    </w:p>
    <w:p w14:paraId="79BC30FA" w14:textId="5281EBAC"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CSV Reader</w:t>
      </w:r>
      <w:r w:rsidRPr="0045505E">
        <w:rPr>
          <w:rFonts w:eastAsia="Times New Roman"/>
          <w:kern w:val="0"/>
          <w:lang w:eastAsia="de-DE"/>
          <w14:ligatures w14:val="none"/>
        </w:rPr>
        <w:t>: Die Datei wurde mit dem CSV Reader importiert.</w:t>
      </w:r>
    </w:p>
    <w:p w14:paraId="43AFCEBF" w14:textId="77777777"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Column Filter</w:t>
      </w:r>
      <w:r w:rsidRPr="0045505E">
        <w:rPr>
          <w:rFonts w:eastAsia="Times New Roman"/>
          <w:kern w:val="0"/>
          <w:lang w:eastAsia="de-DE"/>
          <w14:ligatures w14:val="none"/>
        </w:rPr>
        <w:t>: Es wurden nur die Spalten stars_x, text und label behalten.</w:t>
      </w:r>
    </w:p>
    <w:p w14:paraId="4A9B4CD4" w14:textId="628F2544"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Row Filter</w:t>
      </w:r>
      <w:r w:rsidRPr="0045505E">
        <w:rPr>
          <w:rFonts w:eastAsia="Times New Roman"/>
          <w:kern w:val="0"/>
          <w:lang w:eastAsia="de-DE"/>
          <w14:ligatures w14:val="none"/>
        </w:rPr>
        <w:t>: Nur Bewertungen mit 4 und 5 Sternen wurden eingeschlossen.</w:t>
      </w:r>
    </w:p>
    <w:p w14:paraId="42DF39E1" w14:textId="2D9218CD"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Domain Calculator</w:t>
      </w:r>
      <w:r w:rsidRPr="0045505E">
        <w:rPr>
          <w:rFonts w:eastAsia="Times New Roman"/>
          <w:kern w:val="0"/>
          <w:lang w:eastAsia="de-DE"/>
          <w14:ligatures w14:val="none"/>
        </w:rPr>
        <w:t>: Die Metadaten für die Spalten wurden aktualisiert, um eine korrekte Verarbeitung zu ermöglichen.</w:t>
      </w:r>
    </w:p>
    <w:p w14:paraId="08BC56EA" w14:textId="12E5553E"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String Manipulation</w:t>
      </w:r>
      <w:r w:rsidRPr="0045505E">
        <w:rPr>
          <w:rFonts w:eastAsia="Times New Roman"/>
          <w:kern w:val="0"/>
          <w:lang w:eastAsia="de-DE"/>
          <w14:ligatures w14:val="none"/>
        </w:rPr>
        <w:t>: Die Spalte stars_x wurde in einen String umgewandelt, um für die Kategoriedimension im Bar Chart Node verfügbar zu sein.</w:t>
      </w:r>
    </w:p>
    <w:p w14:paraId="3C5F113F" w14:textId="70CDC832" w:rsidR="0045505E" w:rsidRPr="0045505E" w:rsidRDefault="00B71BA3" w:rsidP="0045505E">
      <w:pPr>
        <w:numPr>
          <w:ilvl w:val="1"/>
          <w:numId w:val="36"/>
        </w:numPr>
        <w:spacing w:before="100" w:beforeAutospacing="1" w:after="100" w:afterAutospacing="1" w:line="240" w:lineRule="auto"/>
        <w:rPr>
          <w:rFonts w:eastAsia="Times New Roman"/>
          <w:kern w:val="0"/>
          <w:lang w:eastAsia="de-DE"/>
          <w14:ligatures w14:val="none"/>
        </w:rPr>
      </w:pPr>
      <w:r w:rsidRPr="00371F99">
        <w:rPr>
          <w:rFonts w:eastAsia="Times New Roman"/>
          <w:b/>
          <w:bCs/>
          <w:noProof/>
          <w:kern w:val="0"/>
          <w:lang w:eastAsia="de-DE"/>
          <w14:ligatures w14:val="none"/>
        </w:rPr>
        <mc:AlternateContent>
          <mc:Choice Requires="wps">
            <w:drawing>
              <wp:anchor distT="45720" distB="45720" distL="114300" distR="114300" simplePos="0" relativeHeight="251671552" behindDoc="1" locked="0" layoutInCell="1" allowOverlap="1" wp14:anchorId="1CD19B38" wp14:editId="2026E650">
                <wp:simplePos x="0" y="0"/>
                <wp:positionH relativeFrom="margin">
                  <wp:posOffset>4857750</wp:posOffset>
                </wp:positionH>
                <wp:positionV relativeFrom="paragraph">
                  <wp:posOffset>512264</wp:posOffset>
                </wp:positionV>
                <wp:extent cx="1140460" cy="278130"/>
                <wp:effectExtent l="0" t="0" r="2540" b="762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278130"/>
                        </a:xfrm>
                        <a:prstGeom prst="rect">
                          <a:avLst/>
                        </a:prstGeom>
                        <a:solidFill>
                          <a:srgbClr val="FFFFFF"/>
                        </a:solidFill>
                        <a:ln w="9525">
                          <a:noFill/>
                          <a:miter lim="800000"/>
                          <a:headEnd/>
                          <a:tailEnd/>
                        </a:ln>
                      </wps:spPr>
                      <wps:txbx>
                        <w:txbxContent>
                          <w:p w14:paraId="0B7E9DF5" w14:textId="3E8B5A96" w:rsidR="00371F99" w:rsidRPr="00F43D66" w:rsidRDefault="00371F99">
                            <w:pPr>
                              <w:rPr>
                                <w:sz w:val="16"/>
                                <w:szCs w:val="16"/>
                              </w:rPr>
                            </w:pPr>
                            <w:r w:rsidRPr="00F43D66">
                              <w:rPr>
                                <w:sz w:val="16"/>
                                <w:szCs w:val="16"/>
                              </w:rPr>
                              <w:t>Positiv</w:t>
                            </w:r>
                            <w:r w:rsidR="00F43D66" w:rsidRPr="00F43D66">
                              <w:rPr>
                                <w:sz w:val="16"/>
                                <w:szCs w:val="16"/>
                              </w:rPr>
                              <w:t>e Bewertungen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9B38" id="_x0000_t202" coordsize="21600,21600" o:spt="202" path="m,l,21600r21600,l21600,xe">
                <v:stroke joinstyle="miter"/>
                <v:path gradientshapeok="t" o:connecttype="rect"/>
              </v:shapetype>
              <v:shape id="Textfeld 2" o:spid="_x0000_s1026" type="#_x0000_t202" style="position:absolute;left:0;text-align:left;margin-left:382.5pt;margin-top:40.35pt;width:89.8pt;height:21.9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" stroked="f">
                <v:textbox>
                  <w:txbxContent>
                    <w:p w14:paraId="0B7E9DF5" w14:textId="3E8B5A96" w:rsidR="00371F99" w:rsidRPr="00F43D66" w:rsidRDefault="00371F99">
                      <w:pPr>
                        <w:rPr>
                          <w:sz w:val="16"/>
                          <w:szCs w:val="16"/>
                        </w:rPr>
                      </w:pPr>
                      <w:r w:rsidRPr="00F43D66">
                        <w:rPr>
                          <w:sz w:val="16"/>
                          <w:szCs w:val="16"/>
                        </w:rPr>
                        <w:t>Positiv</w:t>
                      </w:r>
                      <w:r w:rsidR="00F43D66" w:rsidRPr="00F43D66">
                        <w:rPr>
                          <w:sz w:val="16"/>
                          <w:szCs w:val="16"/>
                        </w:rPr>
                        <w:t>e Bewertungen</w:t>
                      </w:r>
                    </w:p>
                  </w:txbxContent>
                </v:textbox>
                <w10:wrap anchorx="margin"/>
              </v:shape>
            </w:pict>
          </mc:Fallback>
        </mc:AlternateContent>
      </w:r>
      <w:r w:rsidRPr="00371F99">
        <w:rPr>
          <w:rFonts w:eastAsia="Times New Roman"/>
          <w:b/>
          <w:bCs/>
          <w:noProof/>
          <w:kern w:val="0"/>
          <w:lang w:eastAsia="de-DE"/>
          <w14:ligatures w14:val="none"/>
        </w:rPr>
        <mc:AlternateContent>
          <mc:Choice Requires="wps">
            <w:drawing>
              <wp:anchor distT="45720" distB="45720" distL="114300" distR="114300" simplePos="0" relativeHeight="251673600" behindDoc="1" locked="0" layoutInCell="1" allowOverlap="1" wp14:anchorId="25A52186" wp14:editId="292D37FE">
                <wp:simplePos x="0" y="0"/>
                <wp:positionH relativeFrom="margin">
                  <wp:posOffset>4914265</wp:posOffset>
                </wp:positionH>
                <wp:positionV relativeFrom="paragraph">
                  <wp:posOffset>2507161</wp:posOffset>
                </wp:positionV>
                <wp:extent cx="1140823" cy="278674"/>
                <wp:effectExtent l="0" t="0" r="2540" b="7620"/>
                <wp:wrapNone/>
                <wp:docPr id="60007047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823" cy="278674"/>
                        </a:xfrm>
                        <a:prstGeom prst="rect">
                          <a:avLst/>
                        </a:prstGeom>
                        <a:solidFill>
                          <a:srgbClr val="FFFFFF"/>
                        </a:solidFill>
                        <a:ln w="9525">
                          <a:noFill/>
                          <a:miter lim="800000"/>
                          <a:headEnd/>
                          <a:tailEnd/>
                        </a:ln>
                      </wps:spPr>
                      <wps:txbx>
                        <w:txbxContent>
                          <w:p w14:paraId="68C250DA" w14:textId="0A76183E" w:rsidR="00B71BA3" w:rsidRPr="00F43D66" w:rsidRDefault="00B71BA3" w:rsidP="00B71BA3">
                            <w:pPr>
                              <w:rPr>
                                <w:sz w:val="16"/>
                                <w:szCs w:val="16"/>
                              </w:rPr>
                            </w:pPr>
                            <w:r>
                              <w:rPr>
                                <w:sz w:val="16"/>
                                <w:szCs w:val="16"/>
                              </w:rPr>
                              <w:t>Negative</w:t>
                            </w:r>
                            <w:r w:rsidRPr="00F43D66">
                              <w:rPr>
                                <w:sz w:val="16"/>
                                <w:szCs w:val="16"/>
                              </w:rPr>
                              <w:t xml:space="preserve"> Bewertungen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52186" id="_x0000_s1027" type="#_x0000_t202" style="position:absolute;left:0;text-align:left;margin-left:386.95pt;margin-top:197.4pt;width:89.85pt;height:21.9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" stroked="f">
                <v:textbox>
                  <w:txbxContent>
                    <w:p w14:paraId="68C250DA" w14:textId="0A76183E" w:rsidR="00B71BA3" w:rsidRPr="00F43D66" w:rsidRDefault="00B71BA3" w:rsidP="00B71BA3">
                      <w:pPr>
                        <w:rPr>
                          <w:sz w:val="16"/>
                          <w:szCs w:val="16"/>
                        </w:rPr>
                      </w:pPr>
                      <w:r>
                        <w:rPr>
                          <w:sz w:val="16"/>
                          <w:szCs w:val="16"/>
                        </w:rPr>
                        <w:t>Negative</w:t>
                      </w:r>
                      <w:r w:rsidRPr="00F43D66">
                        <w:rPr>
                          <w:sz w:val="16"/>
                          <w:szCs w:val="16"/>
                        </w:rPr>
                        <w:t xml:space="preserve"> Bewertungen</w:t>
                      </w:r>
                    </w:p>
                  </w:txbxContent>
                </v:textbox>
                <w10:wrap anchorx="margin"/>
              </v:shape>
            </w:pict>
          </mc:Fallback>
        </mc:AlternateContent>
      </w:r>
      <w:r w:rsidR="00613B6E" w:rsidRPr="00613B6E">
        <w:rPr>
          <w:rFonts w:eastAsia="Times New Roman"/>
          <w:b/>
          <w:bCs/>
          <w:noProof/>
          <w:kern w:val="0"/>
          <w:lang w:eastAsia="de-DE"/>
          <w14:ligatures w14:val="none"/>
        </w:rPr>
        <w:drawing>
          <wp:anchor distT="0" distB="0" distL="114300" distR="114300" simplePos="0" relativeHeight="251669504" behindDoc="1" locked="0" layoutInCell="1" allowOverlap="1" wp14:anchorId="003BA260" wp14:editId="20D9A764">
            <wp:simplePos x="0" y="0"/>
            <wp:positionH relativeFrom="column">
              <wp:posOffset>655774</wp:posOffset>
            </wp:positionH>
            <wp:positionV relativeFrom="paragraph">
              <wp:posOffset>540566</wp:posOffset>
            </wp:positionV>
            <wp:extent cx="5343402" cy="2127069"/>
            <wp:effectExtent l="0" t="0" r="0" b="6985"/>
            <wp:wrapNone/>
            <wp:docPr id="65116075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60758" name="Grafik 1" descr="Ein Bild, das Text, Screenshot, Diagramm, Schrif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343402" cy="2127069"/>
                    </a:xfrm>
                    <a:prstGeom prst="rect">
                      <a:avLst/>
                    </a:prstGeom>
                  </pic:spPr>
                </pic:pic>
              </a:graphicData>
            </a:graphic>
            <wp14:sizeRelH relativeFrom="margin">
              <wp14:pctWidth>0</wp14:pctWidth>
            </wp14:sizeRelH>
            <wp14:sizeRelV relativeFrom="margin">
              <wp14:pctHeight>0</wp14:pctHeight>
            </wp14:sizeRelV>
          </wp:anchor>
        </w:drawing>
      </w:r>
      <w:r w:rsidR="0045505E" w:rsidRPr="0045505E">
        <w:rPr>
          <w:rFonts w:eastAsia="Times New Roman"/>
          <w:b/>
          <w:bCs/>
          <w:kern w:val="0"/>
          <w:lang w:eastAsia="de-DE"/>
          <w14:ligatures w14:val="none"/>
        </w:rPr>
        <w:t>Bar Chart Node</w:t>
      </w:r>
      <w:r w:rsidR="0045505E" w:rsidRPr="0045505E">
        <w:rPr>
          <w:rFonts w:eastAsia="Times New Roman"/>
          <w:kern w:val="0"/>
          <w:lang w:eastAsia="de-DE"/>
          <w14:ligatures w14:val="none"/>
        </w:rPr>
        <w:t>: Ein Balkendiagramm wurde erstellt, um die Verteilung der Bewertungen darzustellen.</w:t>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r w:rsidR="00D17486">
        <w:rPr>
          <w:rFonts w:eastAsia="Times New Roman"/>
          <w:kern w:val="0"/>
          <w:lang w:eastAsia="de-DE"/>
          <w14:ligatures w14:val="none"/>
        </w:rPr>
        <w:br/>
      </w:r>
    </w:p>
    <w:p w14:paraId="4C02C48B" w14:textId="671E9020" w:rsidR="00333455" w:rsidRPr="00B1715F" w:rsidRDefault="0045505E" w:rsidP="003406D9">
      <w:pPr>
        <w:numPr>
          <w:ilvl w:val="0"/>
          <w:numId w:val="36"/>
        </w:numPr>
        <w:spacing w:before="100" w:beforeAutospacing="1" w:after="100" w:afterAutospacing="1" w:line="240" w:lineRule="auto"/>
        <w:rPr>
          <w:rFonts w:eastAsia="Times New Roman"/>
          <w:kern w:val="0"/>
          <w:lang w:eastAsia="de-DE"/>
          <w14:ligatures w14:val="none"/>
        </w:rPr>
      </w:pPr>
      <w:r w:rsidRPr="00B1715F">
        <w:rPr>
          <w:rFonts w:eastAsia="Times New Roman"/>
          <w:b/>
          <w:bCs/>
          <w:kern w:val="0"/>
          <w:lang w:eastAsia="de-DE"/>
          <w14:ligatures w14:val="none"/>
        </w:rPr>
        <w:lastRenderedPageBreak/>
        <w:t>Visualisierung</w:t>
      </w:r>
      <w:r w:rsidR="00510B81" w:rsidRPr="00B1715F">
        <w:rPr>
          <w:rFonts w:eastAsia="Times New Roman"/>
          <w:b/>
          <w:bCs/>
          <w:kern w:val="0"/>
          <w:lang w:eastAsia="de-DE"/>
          <w14:ligatures w14:val="none"/>
        </w:rPr>
        <w:t xml:space="preserve"> (positiv)</w:t>
      </w:r>
      <w:r w:rsidRPr="00B1715F">
        <w:rPr>
          <w:rFonts w:eastAsia="Times New Roman"/>
          <w:kern w:val="0"/>
          <w:lang w:eastAsia="de-DE"/>
          <w14:ligatures w14:val="none"/>
        </w:rPr>
        <w:t>:</w:t>
      </w:r>
    </w:p>
    <w:p w14:paraId="03F688B3" w14:textId="2719501A"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X-Achse repräsentiert die Sternebewertungen (4 und 5).</w:t>
      </w:r>
    </w:p>
    <w:p w14:paraId="23E6DFF8" w14:textId="77777777" w:rsidR="0045505E" w:rsidRPr="0045505E" w:rsidRDefault="0045505E" w:rsidP="0045505E">
      <w:pPr>
        <w:numPr>
          <w:ilvl w:val="1"/>
          <w:numId w:val="36"/>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Y-Achse zeigt die Anzahl der Bewertungen.</w:t>
      </w:r>
    </w:p>
    <w:p w14:paraId="6B2AF59F" w14:textId="5F0CF3CB" w:rsidR="0045505E" w:rsidRPr="0045505E" w:rsidRDefault="00BA5EEB" w:rsidP="0045505E">
      <w:pPr>
        <w:numPr>
          <w:ilvl w:val="1"/>
          <w:numId w:val="36"/>
        </w:numPr>
        <w:spacing w:before="100" w:beforeAutospacing="1" w:after="100" w:afterAutospacing="1" w:line="240" w:lineRule="auto"/>
        <w:rPr>
          <w:rFonts w:eastAsia="Times New Roman"/>
          <w:kern w:val="0"/>
          <w:lang w:eastAsia="de-DE"/>
          <w14:ligatures w14:val="none"/>
        </w:rPr>
      </w:pPr>
      <w:r w:rsidRPr="00BA5EEB">
        <w:rPr>
          <w:rFonts w:eastAsia="Times New Roman"/>
          <w:noProof/>
          <w:kern w:val="0"/>
          <w:lang w:eastAsia="de-DE"/>
          <w14:ligatures w14:val="none"/>
        </w:rPr>
        <w:drawing>
          <wp:anchor distT="0" distB="0" distL="114300" distR="114300" simplePos="0" relativeHeight="251668480" behindDoc="1" locked="0" layoutInCell="1" allowOverlap="1" wp14:anchorId="4AF4D61D" wp14:editId="0A480D0A">
            <wp:simplePos x="0" y="0"/>
            <wp:positionH relativeFrom="column">
              <wp:posOffset>308610</wp:posOffset>
            </wp:positionH>
            <wp:positionV relativeFrom="paragraph">
              <wp:posOffset>365125</wp:posOffset>
            </wp:positionV>
            <wp:extent cx="5438775" cy="3718208"/>
            <wp:effectExtent l="0" t="0" r="0" b="0"/>
            <wp:wrapNone/>
            <wp:docPr id="1930664572"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4572" name="Grafik 1" descr="Ein Bild, das Text, Screenshot, Diagramm, Zahl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438775" cy="3718208"/>
                    </a:xfrm>
                    <a:prstGeom prst="rect">
                      <a:avLst/>
                    </a:prstGeom>
                  </pic:spPr>
                </pic:pic>
              </a:graphicData>
            </a:graphic>
            <wp14:sizeRelH relativeFrom="margin">
              <wp14:pctWidth>0</wp14:pctWidth>
            </wp14:sizeRelH>
            <wp14:sizeRelV relativeFrom="margin">
              <wp14:pctHeight>0</wp14:pctHeight>
            </wp14:sizeRelV>
          </wp:anchor>
        </w:drawing>
      </w:r>
      <w:r w:rsidR="0045505E" w:rsidRPr="0045505E">
        <w:rPr>
          <w:rFonts w:eastAsia="Times New Roman"/>
          <w:kern w:val="0"/>
          <w:lang w:eastAsia="de-DE"/>
          <w14:ligatures w14:val="none"/>
        </w:rPr>
        <w:t>Jede Bewertungskategorie wird farblich unterschieden.</w:t>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r>
        <w:rPr>
          <w:rFonts w:eastAsia="Times New Roman"/>
          <w:kern w:val="0"/>
          <w:lang w:eastAsia="de-DE"/>
          <w14:ligatures w14:val="none"/>
        </w:rPr>
        <w:br/>
      </w:r>
    </w:p>
    <w:p w14:paraId="6A1DCE5E" w14:textId="13998C01" w:rsidR="0045505E" w:rsidRPr="0045505E" w:rsidRDefault="00000000" w:rsidP="0045505E">
      <w:pPr>
        <w:spacing w:before="100" w:beforeAutospacing="1" w:after="100" w:afterAutospacing="1" w:line="240" w:lineRule="auto"/>
        <w:ind w:left="360"/>
        <w:rPr>
          <w:rFonts w:eastAsia="Times New Roman"/>
          <w:kern w:val="0"/>
          <w:lang w:eastAsia="de-DE"/>
          <w14:ligatures w14:val="none"/>
        </w:rPr>
      </w:pPr>
      <w:r>
        <w:rPr>
          <w:rFonts w:eastAsia="Times New Roman"/>
          <w:kern w:val="0"/>
          <w:lang w:eastAsia="de-DE"/>
          <w14:ligatures w14:val="none"/>
        </w:rPr>
        <w:pict w14:anchorId="3EF09EE2">
          <v:rect id="_x0000_i1028" style="width:0;height:1.5pt" o:hralign="center" o:hrstd="t" o:hr="t" fillcolor="#a0a0a0" stroked="f"/>
        </w:pict>
      </w:r>
    </w:p>
    <w:p w14:paraId="1482E4DC" w14:textId="716E10AC"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Ergebnis</w:t>
      </w:r>
    </w:p>
    <w:p w14:paraId="7C92974C" w14:textId="77777777" w:rsidR="0045505E" w:rsidRPr="0045505E" w:rsidRDefault="0045505E" w:rsidP="0045505E">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Interpretation des Balkendiagramms</w:t>
      </w:r>
      <w:r w:rsidRPr="0045505E">
        <w:rPr>
          <w:rFonts w:eastAsia="Times New Roman"/>
          <w:kern w:val="0"/>
          <w:lang w:eastAsia="de-DE"/>
          <w14:ligatures w14:val="none"/>
        </w:rPr>
        <w:t>:</w:t>
      </w:r>
    </w:p>
    <w:p w14:paraId="1EC33479" w14:textId="67CAECFE" w:rsidR="0045505E" w:rsidRPr="0045505E" w:rsidRDefault="0045505E" w:rsidP="0045505E">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 xml:space="preserve">Bewertungen mit </w:t>
      </w:r>
      <w:r w:rsidRPr="0045505E">
        <w:rPr>
          <w:rFonts w:eastAsia="Times New Roman"/>
          <w:b/>
          <w:bCs/>
          <w:kern w:val="0"/>
          <w:lang w:eastAsia="de-DE"/>
          <w14:ligatures w14:val="none"/>
        </w:rPr>
        <w:t>5 Sternen</w:t>
      </w:r>
      <w:r w:rsidRPr="0045505E">
        <w:rPr>
          <w:rFonts w:eastAsia="Times New Roman"/>
          <w:kern w:val="0"/>
          <w:lang w:eastAsia="de-DE"/>
          <w14:ligatures w14:val="none"/>
        </w:rPr>
        <w:t xml:space="preserve"> sind deutlich häufiger als solche mit </w:t>
      </w:r>
      <w:r w:rsidR="00225426">
        <w:rPr>
          <w:rFonts w:eastAsia="Times New Roman"/>
          <w:kern w:val="0"/>
          <w:lang w:eastAsia="de-DE"/>
          <w14:ligatures w14:val="none"/>
        </w:rPr>
        <w:br/>
      </w:r>
      <w:r w:rsidRPr="0045505E">
        <w:rPr>
          <w:rFonts w:eastAsia="Times New Roman"/>
          <w:kern w:val="0"/>
          <w:lang w:eastAsia="de-DE"/>
          <w14:ligatures w14:val="none"/>
        </w:rPr>
        <w:t>4 Sternen.</w:t>
      </w:r>
      <w:r w:rsidR="00D17486">
        <w:rPr>
          <w:rFonts w:eastAsia="Times New Roman"/>
          <w:kern w:val="0"/>
          <w:lang w:eastAsia="de-DE"/>
          <w14:ligatures w14:val="none"/>
        </w:rPr>
        <w:br/>
      </w:r>
    </w:p>
    <w:p w14:paraId="41C0D528" w14:textId="11737507" w:rsidR="0045505E" w:rsidRPr="0045505E" w:rsidRDefault="0045505E" w:rsidP="0045505E">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Dieses Muster entspricht den Erwartungen, da 5-Sterne-Bewertungen oft die Mehrheit positiver Bewertungen ausmachen</w:t>
      </w:r>
      <w:r w:rsidR="00BC31D1">
        <w:rPr>
          <w:rFonts w:eastAsia="Times New Roman"/>
          <w:kern w:val="0"/>
          <w:lang w:eastAsia="de-DE"/>
          <w14:ligatures w14:val="none"/>
        </w:rPr>
        <w:br/>
      </w:r>
    </w:p>
    <w:p w14:paraId="1DBE3926" w14:textId="6EF2AA88" w:rsidR="0045505E" w:rsidRDefault="0045505E" w:rsidP="0045505E">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Diagramm</w:t>
      </w:r>
      <w:r w:rsidRPr="0045505E">
        <w:rPr>
          <w:rFonts w:eastAsia="Times New Roman"/>
          <w:kern w:val="0"/>
          <w:lang w:eastAsia="de-DE"/>
          <w14:ligatures w14:val="none"/>
        </w:rPr>
        <w:t xml:space="preserve">: Das Diagramm zeigt deutlich, dass die meisten Bewertungen </w:t>
      </w:r>
      <w:r w:rsidR="00225426">
        <w:rPr>
          <w:rFonts w:eastAsia="Times New Roman"/>
          <w:kern w:val="0"/>
          <w:lang w:eastAsia="de-DE"/>
          <w14:ligatures w14:val="none"/>
        </w:rPr>
        <w:br/>
      </w:r>
      <w:r w:rsidRPr="0045505E">
        <w:rPr>
          <w:rFonts w:eastAsia="Times New Roman"/>
          <w:kern w:val="0"/>
          <w:lang w:eastAsia="de-DE"/>
          <w14:ligatures w14:val="none"/>
        </w:rPr>
        <w:t>5 Sterne erhalten haben, gefolgt von 4 Sternen</w:t>
      </w:r>
    </w:p>
    <w:p w14:paraId="64BE0737" w14:textId="6646DB31" w:rsidR="00D17486" w:rsidRDefault="00000000" w:rsidP="00D17486">
      <w:pPr>
        <w:spacing w:before="100" w:beforeAutospacing="1" w:after="100" w:afterAutospacing="1" w:line="240" w:lineRule="auto"/>
        <w:rPr>
          <w:rFonts w:eastAsia="Times New Roman"/>
          <w:kern w:val="0"/>
          <w:lang w:eastAsia="de-DE"/>
          <w14:ligatures w14:val="none"/>
        </w:rPr>
      </w:pPr>
      <w:r>
        <w:rPr>
          <w:rFonts w:eastAsia="Times New Roman"/>
          <w:kern w:val="0"/>
          <w:lang w:eastAsia="de-DE"/>
          <w14:ligatures w14:val="none"/>
        </w:rPr>
        <w:pict w14:anchorId="034E19F7">
          <v:rect id="_x0000_i1029" style="width:0;height:1.5pt" o:hralign="center" o:hrstd="t" o:hr="t" fillcolor="#a0a0a0" stroked="f"/>
        </w:pict>
      </w:r>
    </w:p>
    <w:p w14:paraId="36DED30F" w14:textId="77777777" w:rsidR="003812FE" w:rsidRDefault="003812FE" w:rsidP="00B1715F">
      <w:pPr>
        <w:spacing w:before="100" w:beforeAutospacing="1" w:after="100" w:afterAutospacing="1" w:line="240" w:lineRule="auto"/>
        <w:ind w:left="360"/>
        <w:rPr>
          <w:rFonts w:eastAsia="Times New Roman"/>
          <w:kern w:val="0"/>
          <w:lang w:eastAsia="de-DE"/>
          <w14:ligatures w14:val="none"/>
        </w:rPr>
      </w:pPr>
    </w:p>
    <w:p w14:paraId="322A3984" w14:textId="77777777" w:rsidR="00556975" w:rsidRDefault="00556975" w:rsidP="00B1715F">
      <w:pPr>
        <w:spacing w:before="100" w:beforeAutospacing="1" w:after="100" w:afterAutospacing="1" w:line="240" w:lineRule="auto"/>
        <w:ind w:left="360"/>
        <w:rPr>
          <w:rFonts w:eastAsia="Times New Roman"/>
          <w:kern w:val="0"/>
          <w:lang w:eastAsia="de-DE"/>
          <w14:ligatures w14:val="none"/>
        </w:rPr>
      </w:pPr>
    </w:p>
    <w:p w14:paraId="06BC5470" w14:textId="560F572A" w:rsidR="00437B7F" w:rsidRPr="00B1715F" w:rsidRDefault="00B1715F" w:rsidP="00437B7F">
      <w:pPr>
        <w:spacing w:before="100" w:beforeAutospacing="1" w:after="100" w:afterAutospacing="1" w:line="240" w:lineRule="auto"/>
        <w:ind w:left="720" w:hanging="436"/>
        <w:rPr>
          <w:rFonts w:eastAsia="Times New Roman"/>
          <w:kern w:val="0"/>
          <w:lang w:eastAsia="de-DE"/>
          <w14:ligatures w14:val="none"/>
        </w:rPr>
      </w:pPr>
      <w:r>
        <w:rPr>
          <w:rFonts w:eastAsia="Times New Roman"/>
          <w:kern w:val="0"/>
          <w:lang w:eastAsia="de-DE"/>
          <w14:ligatures w14:val="none"/>
        </w:rPr>
        <w:lastRenderedPageBreak/>
        <w:t>4.</w:t>
      </w:r>
      <w:r w:rsidR="00437B7F" w:rsidRPr="00437B7F">
        <w:rPr>
          <w:rFonts w:eastAsia="Times New Roman"/>
          <w:b/>
          <w:bCs/>
          <w:kern w:val="0"/>
          <w:lang w:eastAsia="de-DE"/>
          <w14:ligatures w14:val="none"/>
        </w:rPr>
        <w:t xml:space="preserve"> </w:t>
      </w:r>
      <w:r w:rsidR="00437B7F" w:rsidRPr="00B1715F">
        <w:rPr>
          <w:rFonts w:eastAsia="Times New Roman"/>
          <w:b/>
          <w:bCs/>
          <w:kern w:val="0"/>
          <w:lang w:eastAsia="de-DE"/>
          <w14:ligatures w14:val="none"/>
        </w:rPr>
        <w:t>Visualisierung (</w:t>
      </w:r>
      <w:r w:rsidR="00697999">
        <w:rPr>
          <w:rFonts w:eastAsia="Times New Roman"/>
          <w:b/>
          <w:bCs/>
          <w:kern w:val="0"/>
          <w:lang w:eastAsia="de-DE"/>
          <w14:ligatures w14:val="none"/>
        </w:rPr>
        <w:t>negativ</w:t>
      </w:r>
      <w:r w:rsidR="00437B7F" w:rsidRPr="00B1715F">
        <w:rPr>
          <w:rFonts w:eastAsia="Times New Roman"/>
          <w:b/>
          <w:bCs/>
          <w:kern w:val="0"/>
          <w:lang w:eastAsia="de-DE"/>
          <w14:ligatures w14:val="none"/>
        </w:rPr>
        <w:t>)</w:t>
      </w:r>
      <w:r w:rsidR="00437B7F" w:rsidRPr="00B1715F">
        <w:rPr>
          <w:rFonts w:eastAsia="Times New Roman"/>
          <w:kern w:val="0"/>
          <w:lang w:eastAsia="de-DE"/>
          <w14:ligatures w14:val="none"/>
        </w:rPr>
        <w:t>:</w:t>
      </w:r>
    </w:p>
    <w:p w14:paraId="01FFF47B" w14:textId="00DA358D" w:rsidR="00437B7F" w:rsidRPr="0045505E" w:rsidRDefault="00437B7F" w:rsidP="00437B7F">
      <w:pPr>
        <w:numPr>
          <w:ilvl w:val="1"/>
          <w:numId w:val="40"/>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X-Achse repräsentiert die Sternebewertungen (</w:t>
      </w:r>
      <w:r w:rsidR="00697999">
        <w:rPr>
          <w:rFonts w:eastAsia="Times New Roman"/>
          <w:kern w:val="0"/>
          <w:lang w:eastAsia="de-DE"/>
          <w14:ligatures w14:val="none"/>
        </w:rPr>
        <w:t>1</w:t>
      </w:r>
      <w:r w:rsidRPr="0045505E">
        <w:rPr>
          <w:rFonts w:eastAsia="Times New Roman"/>
          <w:kern w:val="0"/>
          <w:lang w:eastAsia="de-DE"/>
          <w14:ligatures w14:val="none"/>
        </w:rPr>
        <w:t xml:space="preserve"> und </w:t>
      </w:r>
      <w:r w:rsidR="00697999">
        <w:rPr>
          <w:rFonts w:eastAsia="Times New Roman"/>
          <w:kern w:val="0"/>
          <w:lang w:eastAsia="de-DE"/>
          <w14:ligatures w14:val="none"/>
        </w:rPr>
        <w:t>2</w:t>
      </w:r>
      <w:r w:rsidRPr="0045505E">
        <w:rPr>
          <w:rFonts w:eastAsia="Times New Roman"/>
          <w:kern w:val="0"/>
          <w:lang w:eastAsia="de-DE"/>
          <w14:ligatures w14:val="none"/>
        </w:rPr>
        <w:t>).</w:t>
      </w:r>
    </w:p>
    <w:p w14:paraId="5352B11B" w14:textId="77777777" w:rsidR="00437B7F" w:rsidRDefault="00437B7F" w:rsidP="00437B7F">
      <w:pPr>
        <w:numPr>
          <w:ilvl w:val="1"/>
          <w:numId w:val="40"/>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Die Y-Achse zeigt die Anzahl der Bewertungen.</w:t>
      </w:r>
    </w:p>
    <w:p w14:paraId="7F762ECE" w14:textId="6F7574BF" w:rsidR="00437B7F" w:rsidRPr="0045505E" w:rsidRDefault="007025D5" w:rsidP="00437B7F">
      <w:pPr>
        <w:numPr>
          <w:ilvl w:val="1"/>
          <w:numId w:val="40"/>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Jede Bewertungskategorie wird farblich unterschieden</w:t>
      </w:r>
      <w:r>
        <w:rPr>
          <w:rFonts w:eastAsia="Times New Roman"/>
          <w:kern w:val="0"/>
          <w:lang w:eastAsia="de-DE"/>
          <w14:ligatures w14:val="none"/>
        </w:rPr>
        <w:t>.</w:t>
      </w:r>
    </w:p>
    <w:p w14:paraId="246F6800" w14:textId="25CEDCC1" w:rsidR="00B1715F" w:rsidRDefault="00697999" w:rsidP="00B1715F">
      <w:pPr>
        <w:spacing w:before="100" w:beforeAutospacing="1" w:after="100" w:afterAutospacing="1" w:line="240" w:lineRule="auto"/>
        <w:ind w:left="360"/>
        <w:rPr>
          <w:rFonts w:eastAsia="Times New Roman"/>
          <w:kern w:val="0"/>
          <w:lang w:eastAsia="de-DE"/>
          <w14:ligatures w14:val="none"/>
        </w:rPr>
      </w:pPr>
      <w:r w:rsidRPr="00697999">
        <w:rPr>
          <w:rFonts w:eastAsia="Times New Roman"/>
          <w:noProof/>
          <w:kern w:val="0"/>
          <w:lang w:eastAsia="de-DE"/>
          <w14:ligatures w14:val="none"/>
        </w:rPr>
        <w:drawing>
          <wp:anchor distT="0" distB="0" distL="114300" distR="114300" simplePos="0" relativeHeight="251674624" behindDoc="1" locked="0" layoutInCell="1" allowOverlap="1" wp14:anchorId="31FE34CD" wp14:editId="4854B3F3">
            <wp:simplePos x="0" y="0"/>
            <wp:positionH relativeFrom="column">
              <wp:posOffset>220436</wp:posOffset>
            </wp:positionH>
            <wp:positionV relativeFrom="paragraph">
              <wp:posOffset>8436</wp:posOffset>
            </wp:positionV>
            <wp:extent cx="5439600" cy="3862800"/>
            <wp:effectExtent l="0" t="0" r="8890" b="4445"/>
            <wp:wrapNone/>
            <wp:docPr id="1363340701" name="Grafik 1" descr="Ein Bild, das Text, Screenshot, Diagramm, Rechteck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3340701" name="Grafik 1" descr="Ein Bild, das Text, Screenshot, Diagramm, Rechteck enthält.&#10;&#10;Automatisch generierte Beschreibu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439600" cy="3862800"/>
                    </a:xfrm>
                    <a:prstGeom prst="rect">
                      <a:avLst/>
                    </a:prstGeom>
                  </pic:spPr>
                </pic:pic>
              </a:graphicData>
            </a:graphic>
            <wp14:sizeRelH relativeFrom="margin">
              <wp14:pctWidth>0</wp14:pctWidth>
            </wp14:sizeRelH>
            <wp14:sizeRelV relativeFrom="margin">
              <wp14:pctHeight>0</wp14:pctHeight>
            </wp14:sizeRelV>
          </wp:anchor>
        </w:drawing>
      </w:r>
    </w:p>
    <w:p w14:paraId="7DB55E81" w14:textId="299D8928"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7E4D2C17" w14:textId="0AE1390B"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56CDF048" w14:textId="7EFC0814"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3904967B" w14:textId="41D15D55"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27DCBE83" w14:textId="5ED270A5" w:rsidR="00697999" w:rsidRDefault="00697999" w:rsidP="00B1715F">
      <w:pPr>
        <w:spacing w:before="100" w:beforeAutospacing="1" w:after="100" w:afterAutospacing="1" w:line="240" w:lineRule="auto"/>
        <w:ind w:left="360"/>
        <w:rPr>
          <w:rFonts w:eastAsia="Times New Roman"/>
          <w:kern w:val="0"/>
          <w:lang w:eastAsia="de-DE"/>
          <w14:ligatures w14:val="none"/>
        </w:rPr>
      </w:pPr>
    </w:p>
    <w:p w14:paraId="4ECEB7C0" w14:textId="77777777" w:rsidR="00697999" w:rsidRPr="0045505E" w:rsidRDefault="00697999" w:rsidP="00B1715F">
      <w:pPr>
        <w:spacing w:before="100" w:beforeAutospacing="1" w:after="100" w:afterAutospacing="1" w:line="240" w:lineRule="auto"/>
        <w:ind w:left="360"/>
        <w:rPr>
          <w:rFonts w:eastAsia="Times New Roman"/>
          <w:kern w:val="0"/>
          <w:lang w:eastAsia="de-DE"/>
          <w14:ligatures w14:val="none"/>
        </w:rPr>
      </w:pPr>
    </w:p>
    <w:p w14:paraId="32393178" w14:textId="2C130949" w:rsidR="00D17486" w:rsidRDefault="00D17486" w:rsidP="00D17486">
      <w:pPr>
        <w:spacing w:before="100" w:beforeAutospacing="1" w:after="100" w:afterAutospacing="1" w:line="240" w:lineRule="auto"/>
        <w:rPr>
          <w:rFonts w:eastAsia="Times New Roman"/>
          <w:kern w:val="0"/>
          <w:lang w:eastAsia="de-DE"/>
          <w14:ligatures w14:val="none"/>
        </w:rPr>
      </w:pPr>
    </w:p>
    <w:p w14:paraId="7157CD0A" w14:textId="77777777" w:rsidR="00333455" w:rsidRDefault="00333455" w:rsidP="0045505E">
      <w:pPr>
        <w:spacing w:before="100" w:beforeAutospacing="1" w:after="100" w:afterAutospacing="1" w:line="240" w:lineRule="auto"/>
        <w:ind w:left="360"/>
        <w:rPr>
          <w:rFonts w:eastAsia="Times New Roman"/>
          <w:b/>
          <w:bCs/>
          <w:kern w:val="0"/>
          <w:lang w:eastAsia="de-DE"/>
          <w14:ligatures w14:val="none"/>
        </w:rPr>
      </w:pPr>
    </w:p>
    <w:p w14:paraId="5774B401" w14:textId="77777777" w:rsidR="00333455" w:rsidRDefault="00333455" w:rsidP="0045505E">
      <w:pPr>
        <w:spacing w:before="100" w:beforeAutospacing="1" w:after="100" w:afterAutospacing="1" w:line="240" w:lineRule="auto"/>
        <w:ind w:left="360"/>
        <w:rPr>
          <w:rFonts w:eastAsia="Times New Roman"/>
          <w:b/>
          <w:bCs/>
          <w:kern w:val="0"/>
          <w:lang w:eastAsia="de-DE"/>
          <w14:ligatures w14:val="none"/>
        </w:rPr>
      </w:pPr>
    </w:p>
    <w:p w14:paraId="0015E53E" w14:textId="77777777" w:rsidR="00333455" w:rsidRDefault="00333455" w:rsidP="0045505E">
      <w:pPr>
        <w:spacing w:before="100" w:beforeAutospacing="1" w:after="100" w:afterAutospacing="1" w:line="240" w:lineRule="auto"/>
        <w:ind w:left="360"/>
        <w:rPr>
          <w:rFonts w:eastAsia="Times New Roman"/>
          <w:b/>
          <w:bCs/>
          <w:kern w:val="0"/>
          <w:lang w:eastAsia="de-DE"/>
          <w14:ligatures w14:val="none"/>
        </w:rPr>
      </w:pPr>
    </w:p>
    <w:p w14:paraId="2A83E7B8" w14:textId="77777777" w:rsidR="00E71E83" w:rsidRPr="0045505E" w:rsidRDefault="00E71E83" w:rsidP="00E71E83">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t>Ergebnis</w:t>
      </w:r>
    </w:p>
    <w:p w14:paraId="215D5836" w14:textId="7248E206" w:rsidR="00E71E83" w:rsidRPr="0045505E" w:rsidRDefault="00E71E83" w:rsidP="00E71E83">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Interpretation des Balkendiagramms</w:t>
      </w:r>
      <w:r w:rsidRPr="0045505E">
        <w:rPr>
          <w:rFonts w:eastAsia="Times New Roman"/>
          <w:kern w:val="0"/>
          <w:lang w:eastAsia="de-DE"/>
          <w14:ligatures w14:val="none"/>
        </w:rPr>
        <w:t>:</w:t>
      </w:r>
      <w:r>
        <w:rPr>
          <w:rFonts w:eastAsia="Times New Roman"/>
          <w:kern w:val="0"/>
          <w:lang w:eastAsia="de-DE"/>
          <w14:ligatures w14:val="none"/>
        </w:rPr>
        <w:br/>
      </w:r>
    </w:p>
    <w:p w14:paraId="150DC558" w14:textId="163E1C28" w:rsidR="00E71E83" w:rsidRPr="0045505E" w:rsidRDefault="00E71E83" w:rsidP="00E71E83">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 xml:space="preserve">Bewertungen mit </w:t>
      </w:r>
      <w:r w:rsidR="00EE6ACA">
        <w:rPr>
          <w:rFonts w:eastAsia="Times New Roman"/>
          <w:b/>
          <w:bCs/>
          <w:kern w:val="0"/>
          <w:lang w:eastAsia="de-DE"/>
          <w14:ligatures w14:val="none"/>
        </w:rPr>
        <w:t>1</w:t>
      </w:r>
      <w:r w:rsidRPr="0045505E">
        <w:rPr>
          <w:rFonts w:eastAsia="Times New Roman"/>
          <w:b/>
          <w:bCs/>
          <w:kern w:val="0"/>
          <w:lang w:eastAsia="de-DE"/>
          <w14:ligatures w14:val="none"/>
        </w:rPr>
        <w:t xml:space="preserve"> Stern</w:t>
      </w:r>
      <w:r w:rsidRPr="0045505E">
        <w:rPr>
          <w:rFonts w:eastAsia="Times New Roman"/>
          <w:kern w:val="0"/>
          <w:lang w:eastAsia="de-DE"/>
          <w14:ligatures w14:val="none"/>
        </w:rPr>
        <w:t xml:space="preserve"> sind deutlich häufiger als solche mit </w:t>
      </w:r>
      <w:r w:rsidR="00225426">
        <w:rPr>
          <w:rFonts w:eastAsia="Times New Roman"/>
          <w:kern w:val="0"/>
          <w:lang w:eastAsia="de-DE"/>
          <w14:ligatures w14:val="none"/>
        </w:rPr>
        <w:br/>
      </w:r>
      <w:r w:rsidR="00EE6ACA">
        <w:rPr>
          <w:rFonts w:eastAsia="Times New Roman"/>
          <w:kern w:val="0"/>
          <w:lang w:eastAsia="de-DE"/>
          <w14:ligatures w14:val="none"/>
        </w:rPr>
        <w:t>2</w:t>
      </w:r>
      <w:r w:rsidRPr="0045505E">
        <w:rPr>
          <w:rFonts w:eastAsia="Times New Roman"/>
          <w:kern w:val="0"/>
          <w:lang w:eastAsia="de-DE"/>
          <w14:ligatures w14:val="none"/>
        </w:rPr>
        <w:t xml:space="preserve"> Sternen.</w:t>
      </w:r>
    </w:p>
    <w:p w14:paraId="4C587D83" w14:textId="569D15D1" w:rsidR="00E71E83" w:rsidRPr="0045505E" w:rsidRDefault="00E71E83" w:rsidP="00E71E83">
      <w:pPr>
        <w:numPr>
          <w:ilvl w:val="1"/>
          <w:numId w:val="37"/>
        </w:numPr>
        <w:spacing w:before="100" w:beforeAutospacing="1" w:after="100" w:afterAutospacing="1" w:line="240" w:lineRule="auto"/>
        <w:rPr>
          <w:rFonts w:eastAsia="Times New Roman"/>
          <w:kern w:val="0"/>
          <w:lang w:eastAsia="de-DE"/>
          <w14:ligatures w14:val="none"/>
        </w:rPr>
      </w:pPr>
      <w:r w:rsidRPr="0045505E">
        <w:rPr>
          <w:rFonts w:eastAsia="Times New Roman"/>
          <w:kern w:val="0"/>
          <w:lang w:eastAsia="de-DE"/>
          <w14:ligatures w14:val="none"/>
        </w:rPr>
        <w:t xml:space="preserve">Dieses Muster entspricht den Erwartungen, da </w:t>
      </w:r>
      <w:r w:rsidR="00662B75">
        <w:rPr>
          <w:rFonts w:eastAsia="Times New Roman"/>
          <w:kern w:val="0"/>
          <w:lang w:eastAsia="de-DE"/>
          <w14:ligatures w14:val="none"/>
        </w:rPr>
        <w:t>1</w:t>
      </w:r>
      <w:r w:rsidRPr="0045505E">
        <w:rPr>
          <w:rFonts w:eastAsia="Times New Roman"/>
          <w:kern w:val="0"/>
          <w:lang w:eastAsia="de-DE"/>
          <w14:ligatures w14:val="none"/>
        </w:rPr>
        <w:t xml:space="preserve">-Sterne-Bewertungen oft die Mehrheit </w:t>
      </w:r>
      <w:r w:rsidR="00662B75">
        <w:rPr>
          <w:rFonts w:eastAsia="Times New Roman"/>
          <w:kern w:val="0"/>
          <w:lang w:eastAsia="de-DE"/>
          <w14:ligatures w14:val="none"/>
        </w:rPr>
        <w:t>negativer</w:t>
      </w:r>
      <w:r w:rsidRPr="0045505E">
        <w:rPr>
          <w:rFonts w:eastAsia="Times New Roman"/>
          <w:kern w:val="0"/>
          <w:lang w:eastAsia="de-DE"/>
          <w14:ligatures w14:val="none"/>
        </w:rPr>
        <w:t xml:space="preserve"> Bewertungen ausmachen</w:t>
      </w:r>
      <w:r>
        <w:rPr>
          <w:rFonts w:eastAsia="Times New Roman"/>
          <w:kern w:val="0"/>
          <w:lang w:eastAsia="de-DE"/>
          <w14:ligatures w14:val="none"/>
        </w:rPr>
        <w:br/>
      </w:r>
    </w:p>
    <w:p w14:paraId="79D3DB6F" w14:textId="73296615" w:rsidR="00E71E83" w:rsidRDefault="00E71E83" w:rsidP="00E71E83">
      <w:pPr>
        <w:numPr>
          <w:ilvl w:val="0"/>
          <w:numId w:val="37"/>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Diagramm</w:t>
      </w:r>
      <w:r w:rsidRPr="0045505E">
        <w:rPr>
          <w:rFonts w:eastAsia="Times New Roman"/>
          <w:kern w:val="0"/>
          <w:lang w:eastAsia="de-DE"/>
          <w14:ligatures w14:val="none"/>
        </w:rPr>
        <w:t xml:space="preserve">: Das Diagramm zeigt deutlich, dass die meisten Bewertungen  </w:t>
      </w:r>
      <w:r w:rsidR="00225426">
        <w:rPr>
          <w:rFonts w:eastAsia="Times New Roman"/>
          <w:kern w:val="0"/>
          <w:lang w:eastAsia="de-DE"/>
          <w14:ligatures w14:val="none"/>
        </w:rPr>
        <w:br/>
        <w:t xml:space="preserve">1 </w:t>
      </w:r>
      <w:r w:rsidRPr="0045505E">
        <w:rPr>
          <w:rFonts w:eastAsia="Times New Roman"/>
          <w:kern w:val="0"/>
          <w:lang w:eastAsia="de-DE"/>
          <w14:ligatures w14:val="none"/>
        </w:rPr>
        <w:t xml:space="preserve">Stern erhalten haben, gefolgt von </w:t>
      </w:r>
      <w:r w:rsidR="00225426">
        <w:rPr>
          <w:rFonts w:eastAsia="Times New Roman"/>
          <w:kern w:val="0"/>
          <w:lang w:eastAsia="de-DE"/>
          <w14:ligatures w14:val="none"/>
        </w:rPr>
        <w:t>2</w:t>
      </w:r>
      <w:r w:rsidRPr="0045505E">
        <w:rPr>
          <w:rFonts w:eastAsia="Times New Roman"/>
          <w:kern w:val="0"/>
          <w:lang w:eastAsia="de-DE"/>
          <w14:ligatures w14:val="none"/>
        </w:rPr>
        <w:t xml:space="preserve"> Sternen</w:t>
      </w:r>
    </w:p>
    <w:p w14:paraId="32F71D67" w14:textId="48E52200" w:rsidR="00E71E83" w:rsidRDefault="00000000" w:rsidP="0045505E">
      <w:pPr>
        <w:spacing w:before="100" w:beforeAutospacing="1" w:after="100" w:afterAutospacing="1" w:line="240" w:lineRule="auto"/>
        <w:ind w:left="360"/>
        <w:rPr>
          <w:rFonts w:eastAsia="Times New Roman"/>
          <w:b/>
          <w:bCs/>
          <w:kern w:val="0"/>
          <w:lang w:eastAsia="de-DE"/>
          <w14:ligatures w14:val="none"/>
        </w:rPr>
      </w:pPr>
      <w:r>
        <w:rPr>
          <w:rFonts w:eastAsia="Times New Roman"/>
          <w:kern w:val="0"/>
          <w:lang w:eastAsia="de-DE"/>
          <w14:ligatures w14:val="none"/>
        </w:rPr>
        <w:pict w14:anchorId="44A35448">
          <v:rect id="_x0000_i1030" style="width:0;height:1.5pt" o:hralign="center" o:hrstd="t" o:hr="t" fillcolor="#a0a0a0" stroked="f"/>
        </w:pict>
      </w:r>
    </w:p>
    <w:p w14:paraId="021D86E7" w14:textId="77777777" w:rsidR="00E71E83" w:rsidRDefault="00E71E83" w:rsidP="0045505E">
      <w:pPr>
        <w:spacing w:before="100" w:beforeAutospacing="1" w:after="100" w:afterAutospacing="1" w:line="240" w:lineRule="auto"/>
        <w:ind w:left="360"/>
        <w:rPr>
          <w:rFonts w:eastAsia="Times New Roman"/>
          <w:b/>
          <w:bCs/>
          <w:kern w:val="0"/>
          <w:lang w:eastAsia="de-DE"/>
          <w14:ligatures w14:val="none"/>
        </w:rPr>
      </w:pPr>
    </w:p>
    <w:p w14:paraId="7E987DCA" w14:textId="332A7D4E" w:rsidR="0045505E" w:rsidRPr="0045505E" w:rsidRDefault="0045505E" w:rsidP="0045505E">
      <w:pPr>
        <w:spacing w:before="100" w:beforeAutospacing="1" w:after="100" w:afterAutospacing="1" w:line="240" w:lineRule="auto"/>
        <w:ind w:left="360"/>
        <w:rPr>
          <w:rFonts w:eastAsia="Times New Roman"/>
          <w:b/>
          <w:bCs/>
          <w:kern w:val="0"/>
          <w:lang w:eastAsia="de-DE"/>
          <w14:ligatures w14:val="none"/>
        </w:rPr>
      </w:pPr>
      <w:r w:rsidRPr="0045505E">
        <w:rPr>
          <w:rFonts w:eastAsia="Times New Roman"/>
          <w:b/>
          <w:bCs/>
          <w:kern w:val="0"/>
          <w:lang w:eastAsia="de-DE"/>
          <w14:ligatures w14:val="none"/>
        </w:rPr>
        <w:lastRenderedPageBreak/>
        <w:t>Technische Herausforderungen und Lösungen:</w:t>
      </w:r>
    </w:p>
    <w:p w14:paraId="3B1EA1D9" w14:textId="77777777" w:rsidR="0045505E" w:rsidRPr="0045505E" w:rsidRDefault="0045505E" w:rsidP="0045505E">
      <w:pPr>
        <w:numPr>
          <w:ilvl w:val="0"/>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Problem</w:t>
      </w:r>
      <w:r w:rsidRPr="0045505E">
        <w:rPr>
          <w:rFonts w:eastAsia="Times New Roman"/>
          <w:kern w:val="0"/>
          <w:lang w:eastAsia="de-DE"/>
          <w14:ligatures w14:val="none"/>
        </w:rPr>
        <w:t>: Die Spalte stars_x war zunächst nicht auswählbar.</w:t>
      </w:r>
    </w:p>
    <w:p w14:paraId="2133D83A" w14:textId="2D8D5B10" w:rsidR="0045505E" w:rsidRPr="0045505E" w:rsidRDefault="0045505E" w:rsidP="0045505E">
      <w:pPr>
        <w:numPr>
          <w:ilvl w:val="1"/>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Lösung</w:t>
      </w:r>
      <w:r w:rsidRPr="0045505E">
        <w:rPr>
          <w:rFonts w:eastAsia="Times New Roman"/>
          <w:kern w:val="0"/>
          <w:lang w:eastAsia="de-DE"/>
          <w14:ligatures w14:val="none"/>
        </w:rPr>
        <w:t>: Mithilfe des Domain Calculator Nodes wurden die Metadaten aktualisiert. Anschließend wurde die Spalte mit dem String Manipulation Node in einen String umgewandelt</w:t>
      </w:r>
      <w:r w:rsidR="00BC31D1">
        <w:rPr>
          <w:rFonts w:eastAsia="Times New Roman"/>
          <w:kern w:val="0"/>
          <w:lang w:eastAsia="de-DE"/>
          <w14:ligatures w14:val="none"/>
        </w:rPr>
        <w:br/>
      </w:r>
    </w:p>
    <w:p w14:paraId="5CFAED1B" w14:textId="77777777" w:rsidR="0045505E" w:rsidRPr="0045505E" w:rsidRDefault="0045505E" w:rsidP="0045505E">
      <w:pPr>
        <w:numPr>
          <w:ilvl w:val="0"/>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Problem</w:t>
      </w:r>
      <w:r w:rsidRPr="0045505E">
        <w:rPr>
          <w:rFonts w:eastAsia="Times New Roman"/>
          <w:kern w:val="0"/>
          <w:lang w:eastAsia="de-DE"/>
          <w14:ligatures w14:val="none"/>
        </w:rPr>
        <w:t>: Das Diagramm war anfangs unleserlich.</w:t>
      </w:r>
    </w:p>
    <w:p w14:paraId="2166FBF4" w14:textId="7788D5F6" w:rsidR="0045505E" w:rsidRPr="0045505E" w:rsidRDefault="0045505E" w:rsidP="0045505E">
      <w:pPr>
        <w:numPr>
          <w:ilvl w:val="1"/>
          <w:numId w:val="38"/>
        </w:numPr>
        <w:spacing w:before="100" w:beforeAutospacing="1" w:after="100" w:afterAutospacing="1" w:line="240" w:lineRule="auto"/>
        <w:rPr>
          <w:rFonts w:eastAsia="Times New Roman"/>
          <w:kern w:val="0"/>
          <w:lang w:eastAsia="de-DE"/>
          <w14:ligatures w14:val="none"/>
        </w:rPr>
      </w:pPr>
      <w:r w:rsidRPr="0045505E">
        <w:rPr>
          <w:rFonts w:eastAsia="Times New Roman"/>
          <w:b/>
          <w:bCs/>
          <w:kern w:val="0"/>
          <w:lang w:eastAsia="de-DE"/>
          <w14:ligatures w14:val="none"/>
        </w:rPr>
        <w:t>Lösung</w:t>
      </w:r>
      <w:r w:rsidRPr="0045505E">
        <w:rPr>
          <w:rFonts w:eastAsia="Times New Roman"/>
          <w:kern w:val="0"/>
          <w:lang w:eastAsia="de-DE"/>
          <w14:ligatures w14:val="none"/>
        </w:rPr>
        <w:t>: Optimierung der Filter- und Visualisierungsoptionen sowie Bereinigung des Workflows</w:t>
      </w:r>
    </w:p>
    <w:p w14:paraId="542AF4E4" w14:textId="77777777" w:rsidR="00D76434" w:rsidRPr="006C5F06" w:rsidRDefault="00D76434" w:rsidP="009830D0">
      <w:pPr>
        <w:spacing w:before="100" w:beforeAutospacing="1" w:after="100" w:afterAutospacing="1" w:line="240" w:lineRule="auto"/>
        <w:ind w:left="360"/>
        <w:rPr>
          <w:rFonts w:eastAsia="Times New Roman"/>
          <w:kern w:val="0"/>
          <w:lang w:eastAsia="de-DE"/>
          <w14:ligatures w14:val="none"/>
        </w:rPr>
      </w:pPr>
    </w:p>
    <w:p w14:paraId="1CE45656" w14:textId="77777777" w:rsidR="006C5F06" w:rsidRPr="00870E3E" w:rsidRDefault="006C5F06" w:rsidP="006C5F06"/>
    <w:p w14:paraId="65AF6749" w14:textId="77777777" w:rsidR="00EA0D57" w:rsidRDefault="00EA0D57" w:rsidP="00DB47BC"/>
    <w:sectPr w:rsidR="00EA0D57" w:rsidSect="0010255F">
      <w:footerReference w:type="default" r:id="rId20"/>
      <w:pgSz w:w="11906" w:h="16838"/>
      <w:pgMar w:top="1134" w:right="1134"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6A769" w14:textId="77777777" w:rsidR="00D07F4E" w:rsidRDefault="00D07F4E" w:rsidP="0010255F">
      <w:pPr>
        <w:spacing w:after="0" w:line="240" w:lineRule="auto"/>
      </w:pPr>
      <w:r>
        <w:separator/>
      </w:r>
    </w:p>
  </w:endnote>
  <w:endnote w:type="continuationSeparator" w:id="0">
    <w:p w14:paraId="2070B40F" w14:textId="77777777" w:rsidR="00D07F4E" w:rsidRDefault="00D07F4E" w:rsidP="0010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E4BE0" w14:textId="77777777" w:rsidR="0010255F" w:rsidRDefault="0010255F">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Seite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p>
  <w:p w14:paraId="2151AE1D" w14:textId="77777777" w:rsidR="0010255F" w:rsidRDefault="001025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AB1B8" w14:textId="77777777" w:rsidR="00D07F4E" w:rsidRDefault="00D07F4E" w:rsidP="0010255F">
      <w:pPr>
        <w:spacing w:after="0" w:line="240" w:lineRule="auto"/>
      </w:pPr>
      <w:r>
        <w:separator/>
      </w:r>
    </w:p>
  </w:footnote>
  <w:footnote w:type="continuationSeparator" w:id="0">
    <w:p w14:paraId="7BCB8590" w14:textId="77777777" w:rsidR="00D07F4E" w:rsidRDefault="00D07F4E" w:rsidP="00102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DAC"/>
    <w:multiLevelType w:val="multilevel"/>
    <w:tmpl w:val="19F2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7ED5"/>
    <w:multiLevelType w:val="multilevel"/>
    <w:tmpl w:val="0A7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0F93"/>
    <w:multiLevelType w:val="hybridMultilevel"/>
    <w:tmpl w:val="7702E96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671500"/>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22D7F"/>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B78E1"/>
    <w:multiLevelType w:val="hybridMultilevel"/>
    <w:tmpl w:val="66AAE8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3FF587C"/>
    <w:multiLevelType w:val="hybridMultilevel"/>
    <w:tmpl w:val="93581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05E21"/>
    <w:multiLevelType w:val="multilevel"/>
    <w:tmpl w:val="F1AC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41273"/>
    <w:multiLevelType w:val="multilevel"/>
    <w:tmpl w:val="F1AC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01A5F"/>
    <w:multiLevelType w:val="hybridMultilevel"/>
    <w:tmpl w:val="D7768B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37F87098"/>
    <w:multiLevelType w:val="multilevel"/>
    <w:tmpl w:val="9EDE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F2641"/>
    <w:multiLevelType w:val="multilevel"/>
    <w:tmpl w:val="8CC26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E7BBA"/>
    <w:multiLevelType w:val="multilevel"/>
    <w:tmpl w:val="BABA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B3E32"/>
    <w:multiLevelType w:val="multilevel"/>
    <w:tmpl w:val="735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F37B1"/>
    <w:multiLevelType w:val="multilevel"/>
    <w:tmpl w:val="99C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029E3"/>
    <w:multiLevelType w:val="hybridMultilevel"/>
    <w:tmpl w:val="76ACF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BD3D49"/>
    <w:multiLevelType w:val="multilevel"/>
    <w:tmpl w:val="9A1CB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D71D77"/>
    <w:multiLevelType w:val="hybridMultilevel"/>
    <w:tmpl w:val="DE86800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443D0C51"/>
    <w:multiLevelType w:val="multilevel"/>
    <w:tmpl w:val="62B8A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51F56"/>
    <w:multiLevelType w:val="multilevel"/>
    <w:tmpl w:val="9C5E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D0810"/>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04B64"/>
    <w:multiLevelType w:val="multilevel"/>
    <w:tmpl w:val="0BB0B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4E7023"/>
    <w:multiLevelType w:val="multilevel"/>
    <w:tmpl w:val="8A7E6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62A5C"/>
    <w:multiLevelType w:val="multilevel"/>
    <w:tmpl w:val="92E0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E49FB"/>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67FA9"/>
    <w:multiLevelType w:val="multilevel"/>
    <w:tmpl w:val="88AC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753E2"/>
    <w:multiLevelType w:val="multilevel"/>
    <w:tmpl w:val="B34E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9394E"/>
    <w:multiLevelType w:val="multilevel"/>
    <w:tmpl w:val="425E8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53322"/>
    <w:multiLevelType w:val="multilevel"/>
    <w:tmpl w:val="AE2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B6F27"/>
    <w:multiLevelType w:val="multilevel"/>
    <w:tmpl w:val="D40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71AE1"/>
    <w:multiLevelType w:val="multilevel"/>
    <w:tmpl w:val="AC9096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68444CF4"/>
    <w:multiLevelType w:val="multilevel"/>
    <w:tmpl w:val="F5C05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54D69"/>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022EB"/>
    <w:multiLevelType w:val="multilevel"/>
    <w:tmpl w:val="AB8EE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F83F9E"/>
    <w:multiLevelType w:val="multilevel"/>
    <w:tmpl w:val="AC90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D624A"/>
    <w:multiLevelType w:val="multilevel"/>
    <w:tmpl w:val="F1AC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6D1D3C"/>
    <w:multiLevelType w:val="multilevel"/>
    <w:tmpl w:val="9C1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96411"/>
    <w:multiLevelType w:val="multilevel"/>
    <w:tmpl w:val="778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47A03"/>
    <w:multiLevelType w:val="multilevel"/>
    <w:tmpl w:val="333CD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393444">
    <w:abstractNumId w:val="28"/>
  </w:num>
  <w:num w:numId="2" w16cid:durableId="1622687091">
    <w:abstractNumId w:val="10"/>
  </w:num>
  <w:num w:numId="3" w16cid:durableId="786000889">
    <w:abstractNumId w:val="0"/>
  </w:num>
  <w:num w:numId="4" w16cid:durableId="1404402747">
    <w:abstractNumId w:val="9"/>
  </w:num>
  <w:num w:numId="5" w16cid:durableId="1862082060">
    <w:abstractNumId w:val="31"/>
  </w:num>
  <w:num w:numId="6" w16cid:durableId="156383950">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7" w16cid:durableId="1578248043">
    <w:abstractNumId w:val="26"/>
  </w:num>
  <w:num w:numId="8" w16cid:durableId="832648951">
    <w:abstractNumId w:val="18"/>
  </w:num>
  <w:num w:numId="9" w16cid:durableId="1549147769">
    <w:abstractNumId w:val="3"/>
  </w:num>
  <w:num w:numId="10" w16cid:durableId="171602573">
    <w:abstractNumId w:val="13"/>
  </w:num>
  <w:num w:numId="11" w16cid:durableId="246811256">
    <w:abstractNumId w:val="17"/>
  </w:num>
  <w:num w:numId="12" w16cid:durableId="694698404">
    <w:abstractNumId w:val="4"/>
  </w:num>
  <w:num w:numId="13" w16cid:durableId="1829011185">
    <w:abstractNumId w:val="30"/>
  </w:num>
  <w:num w:numId="14" w16cid:durableId="155538764">
    <w:abstractNumId w:val="5"/>
  </w:num>
  <w:num w:numId="15" w16cid:durableId="995693803">
    <w:abstractNumId w:val="15"/>
  </w:num>
  <w:num w:numId="16" w16cid:durableId="1558130266">
    <w:abstractNumId w:val="24"/>
  </w:num>
  <w:num w:numId="17" w16cid:durableId="1409956523">
    <w:abstractNumId w:val="34"/>
  </w:num>
  <w:num w:numId="18" w16cid:durableId="95445892">
    <w:abstractNumId w:val="20"/>
  </w:num>
  <w:num w:numId="19" w16cid:durableId="2051757271">
    <w:abstractNumId w:val="2"/>
  </w:num>
  <w:num w:numId="20" w16cid:durableId="1981882485">
    <w:abstractNumId w:val="32"/>
  </w:num>
  <w:num w:numId="21" w16cid:durableId="689987755">
    <w:abstractNumId w:val="12"/>
  </w:num>
  <w:num w:numId="22" w16cid:durableId="1565947163">
    <w:abstractNumId w:val="14"/>
  </w:num>
  <w:num w:numId="23" w16cid:durableId="1183474082">
    <w:abstractNumId w:val="11"/>
  </w:num>
  <w:num w:numId="24" w16cid:durableId="1844202436">
    <w:abstractNumId w:val="36"/>
  </w:num>
  <w:num w:numId="25" w16cid:durableId="1868330125">
    <w:abstractNumId w:val="29"/>
  </w:num>
  <w:num w:numId="26" w16cid:durableId="938368943">
    <w:abstractNumId w:val="6"/>
  </w:num>
  <w:num w:numId="27" w16cid:durableId="1554777891">
    <w:abstractNumId w:val="37"/>
  </w:num>
  <w:num w:numId="28" w16cid:durableId="1694189247">
    <w:abstractNumId w:val="1"/>
  </w:num>
  <w:num w:numId="29" w16cid:durableId="1470826617">
    <w:abstractNumId w:val="23"/>
  </w:num>
  <w:num w:numId="30" w16cid:durableId="1234898734">
    <w:abstractNumId w:val="19"/>
  </w:num>
  <w:num w:numId="31" w16cid:durableId="415399062">
    <w:abstractNumId w:val="33"/>
  </w:num>
  <w:num w:numId="32" w16cid:durableId="38214366">
    <w:abstractNumId w:val="25"/>
  </w:num>
  <w:num w:numId="33" w16cid:durableId="78017782">
    <w:abstractNumId w:val="22"/>
  </w:num>
  <w:num w:numId="34" w16cid:durableId="592519752">
    <w:abstractNumId w:val="16"/>
  </w:num>
  <w:num w:numId="35" w16cid:durableId="1774283007">
    <w:abstractNumId w:val="38"/>
  </w:num>
  <w:num w:numId="36" w16cid:durableId="57943731">
    <w:abstractNumId w:val="8"/>
  </w:num>
  <w:num w:numId="37" w16cid:durableId="1557547845">
    <w:abstractNumId w:val="27"/>
  </w:num>
  <w:num w:numId="38" w16cid:durableId="1700468636">
    <w:abstractNumId w:val="21"/>
  </w:num>
  <w:num w:numId="39" w16cid:durableId="1686904899">
    <w:abstractNumId w:val="7"/>
  </w:num>
  <w:num w:numId="40" w16cid:durableId="208930000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3F"/>
    <w:rsid w:val="000063C2"/>
    <w:rsid w:val="00023309"/>
    <w:rsid w:val="000237C3"/>
    <w:rsid w:val="0002648E"/>
    <w:rsid w:val="000375DF"/>
    <w:rsid w:val="00056F2D"/>
    <w:rsid w:val="00091FAF"/>
    <w:rsid w:val="000A3C9B"/>
    <w:rsid w:val="000C7A2C"/>
    <w:rsid w:val="000E792C"/>
    <w:rsid w:val="000F2EFF"/>
    <w:rsid w:val="0010255F"/>
    <w:rsid w:val="001249AF"/>
    <w:rsid w:val="00126859"/>
    <w:rsid w:val="00134409"/>
    <w:rsid w:val="001363A5"/>
    <w:rsid w:val="001429A4"/>
    <w:rsid w:val="00164FAA"/>
    <w:rsid w:val="001725D2"/>
    <w:rsid w:val="00181EFF"/>
    <w:rsid w:val="00193B76"/>
    <w:rsid w:val="001A7E56"/>
    <w:rsid w:val="001B6E32"/>
    <w:rsid w:val="001C45AC"/>
    <w:rsid w:val="001C5CB0"/>
    <w:rsid w:val="001D2A57"/>
    <w:rsid w:val="001E28E2"/>
    <w:rsid w:val="001F42E9"/>
    <w:rsid w:val="00224084"/>
    <w:rsid w:val="00225426"/>
    <w:rsid w:val="00247565"/>
    <w:rsid w:val="00286840"/>
    <w:rsid w:val="00296AAD"/>
    <w:rsid w:val="002A095A"/>
    <w:rsid w:val="002C6361"/>
    <w:rsid w:val="002F7AD1"/>
    <w:rsid w:val="00301F1E"/>
    <w:rsid w:val="003125A8"/>
    <w:rsid w:val="00317912"/>
    <w:rsid w:val="0033187A"/>
    <w:rsid w:val="00333455"/>
    <w:rsid w:val="00342E9D"/>
    <w:rsid w:val="00351350"/>
    <w:rsid w:val="00354E6D"/>
    <w:rsid w:val="003563FB"/>
    <w:rsid w:val="00364D1A"/>
    <w:rsid w:val="00371F99"/>
    <w:rsid w:val="003738C3"/>
    <w:rsid w:val="003812FE"/>
    <w:rsid w:val="003A0128"/>
    <w:rsid w:val="003B7C32"/>
    <w:rsid w:val="003D16C5"/>
    <w:rsid w:val="003D4800"/>
    <w:rsid w:val="003D78FB"/>
    <w:rsid w:val="003F34B4"/>
    <w:rsid w:val="00401BB4"/>
    <w:rsid w:val="004076F4"/>
    <w:rsid w:val="00422A9E"/>
    <w:rsid w:val="004354B1"/>
    <w:rsid w:val="00437006"/>
    <w:rsid w:val="00437B7F"/>
    <w:rsid w:val="0045505E"/>
    <w:rsid w:val="00455066"/>
    <w:rsid w:val="00463335"/>
    <w:rsid w:val="00463859"/>
    <w:rsid w:val="004729B8"/>
    <w:rsid w:val="00473AF9"/>
    <w:rsid w:val="004A6AAB"/>
    <w:rsid w:val="004C01D0"/>
    <w:rsid w:val="004D0AAF"/>
    <w:rsid w:val="004D1D58"/>
    <w:rsid w:val="004D497D"/>
    <w:rsid w:val="00510B81"/>
    <w:rsid w:val="00527573"/>
    <w:rsid w:val="0054050A"/>
    <w:rsid w:val="00554E7F"/>
    <w:rsid w:val="00556975"/>
    <w:rsid w:val="005B770B"/>
    <w:rsid w:val="005D3C24"/>
    <w:rsid w:val="005F283F"/>
    <w:rsid w:val="00612D97"/>
    <w:rsid w:val="00613B6E"/>
    <w:rsid w:val="0064335C"/>
    <w:rsid w:val="00646381"/>
    <w:rsid w:val="00662B75"/>
    <w:rsid w:val="00667184"/>
    <w:rsid w:val="0069706A"/>
    <w:rsid w:val="00697999"/>
    <w:rsid w:val="006B56C7"/>
    <w:rsid w:val="006B5A17"/>
    <w:rsid w:val="006B65CF"/>
    <w:rsid w:val="006C5F06"/>
    <w:rsid w:val="006D575B"/>
    <w:rsid w:val="006E2CA7"/>
    <w:rsid w:val="006F75F0"/>
    <w:rsid w:val="007025D5"/>
    <w:rsid w:val="0072032B"/>
    <w:rsid w:val="00730E12"/>
    <w:rsid w:val="007421D9"/>
    <w:rsid w:val="00744101"/>
    <w:rsid w:val="00770617"/>
    <w:rsid w:val="0078646B"/>
    <w:rsid w:val="00792185"/>
    <w:rsid w:val="00796D14"/>
    <w:rsid w:val="007E0DB3"/>
    <w:rsid w:val="007F080D"/>
    <w:rsid w:val="007F77B1"/>
    <w:rsid w:val="00815608"/>
    <w:rsid w:val="008402F5"/>
    <w:rsid w:val="00870E3E"/>
    <w:rsid w:val="00872D6B"/>
    <w:rsid w:val="00876AB0"/>
    <w:rsid w:val="00880761"/>
    <w:rsid w:val="00887047"/>
    <w:rsid w:val="008878AF"/>
    <w:rsid w:val="008A45B3"/>
    <w:rsid w:val="008E1BB0"/>
    <w:rsid w:val="008F3BC0"/>
    <w:rsid w:val="009020C4"/>
    <w:rsid w:val="00906340"/>
    <w:rsid w:val="0092748E"/>
    <w:rsid w:val="0094214F"/>
    <w:rsid w:val="00945271"/>
    <w:rsid w:val="00955905"/>
    <w:rsid w:val="0097711D"/>
    <w:rsid w:val="009819D4"/>
    <w:rsid w:val="009830D0"/>
    <w:rsid w:val="0099094B"/>
    <w:rsid w:val="009B1183"/>
    <w:rsid w:val="009B2F23"/>
    <w:rsid w:val="009C03ED"/>
    <w:rsid w:val="009D29DD"/>
    <w:rsid w:val="009E073C"/>
    <w:rsid w:val="009E1230"/>
    <w:rsid w:val="009E4539"/>
    <w:rsid w:val="00A13EE9"/>
    <w:rsid w:val="00A716D5"/>
    <w:rsid w:val="00A74383"/>
    <w:rsid w:val="00A84895"/>
    <w:rsid w:val="00B001D1"/>
    <w:rsid w:val="00B05AC3"/>
    <w:rsid w:val="00B154A5"/>
    <w:rsid w:val="00B1715F"/>
    <w:rsid w:val="00B54DC0"/>
    <w:rsid w:val="00B56A5B"/>
    <w:rsid w:val="00B71BA3"/>
    <w:rsid w:val="00BA2800"/>
    <w:rsid w:val="00BA3552"/>
    <w:rsid w:val="00BA5EEB"/>
    <w:rsid w:val="00BC31D1"/>
    <w:rsid w:val="00BC7A11"/>
    <w:rsid w:val="00BD012B"/>
    <w:rsid w:val="00BD25C5"/>
    <w:rsid w:val="00BD36BD"/>
    <w:rsid w:val="00BD7965"/>
    <w:rsid w:val="00BE6C55"/>
    <w:rsid w:val="00BF2E83"/>
    <w:rsid w:val="00C00F05"/>
    <w:rsid w:val="00C26529"/>
    <w:rsid w:val="00C375C7"/>
    <w:rsid w:val="00C40B87"/>
    <w:rsid w:val="00C47103"/>
    <w:rsid w:val="00C52FDF"/>
    <w:rsid w:val="00C74D26"/>
    <w:rsid w:val="00CA235B"/>
    <w:rsid w:val="00CB38EF"/>
    <w:rsid w:val="00CC4EE0"/>
    <w:rsid w:val="00CE5337"/>
    <w:rsid w:val="00D060E0"/>
    <w:rsid w:val="00D07F4E"/>
    <w:rsid w:val="00D14F52"/>
    <w:rsid w:val="00D17486"/>
    <w:rsid w:val="00D261FE"/>
    <w:rsid w:val="00D76434"/>
    <w:rsid w:val="00D94255"/>
    <w:rsid w:val="00D94B81"/>
    <w:rsid w:val="00D95396"/>
    <w:rsid w:val="00DB36E1"/>
    <w:rsid w:val="00DB47BC"/>
    <w:rsid w:val="00DB646B"/>
    <w:rsid w:val="00DC0A56"/>
    <w:rsid w:val="00DD63B9"/>
    <w:rsid w:val="00DD72CE"/>
    <w:rsid w:val="00DE68D0"/>
    <w:rsid w:val="00DF21B9"/>
    <w:rsid w:val="00DF5DB6"/>
    <w:rsid w:val="00E10EB9"/>
    <w:rsid w:val="00E12825"/>
    <w:rsid w:val="00E52D87"/>
    <w:rsid w:val="00E71E83"/>
    <w:rsid w:val="00E75EBE"/>
    <w:rsid w:val="00E90FB1"/>
    <w:rsid w:val="00E972F7"/>
    <w:rsid w:val="00EA0D57"/>
    <w:rsid w:val="00EB13DE"/>
    <w:rsid w:val="00EB361C"/>
    <w:rsid w:val="00EE6640"/>
    <w:rsid w:val="00EE6ACA"/>
    <w:rsid w:val="00F2148C"/>
    <w:rsid w:val="00F43D66"/>
    <w:rsid w:val="00F547E8"/>
    <w:rsid w:val="00F61F2D"/>
    <w:rsid w:val="00F65248"/>
    <w:rsid w:val="00FA0638"/>
    <w:rsid w:val="00FE0F95"/>
    <w:rsid w:val="00FE4914"/>
    <w:rsid w:val="00FF2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825CB"/>
  <w15:chartTrackingRefBased/>
  <w15:docId w15:val="{AD078E1B-A2CD-4311-9B04-F828DB05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8"/>
        <w:szCs w:val="28"/>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1E83"/>
  </w:style>
  <w:style w:type="paragraph" w:styleId="berschrift1">
    <w:name w:val="heading 1"/>
    <w:basedOn w:val="Standard"/>
    <w:next w:val="Standard"/>
    <w:link w:val="berschrift1Zchn"/>
    <w:uiPriority w:val="9"/>
    <w:qFormat/>
    <w:rsid w:val="00102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02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0255F"/>
    <w:pPr>
      <w:keepNext/>
      <w:keepLines/>
      <w:spacing w:before="160" w:after="80"/>
      <w:outlineLvl w:val="2"/>
    </w:pPr>
    <w:rPr>
      <w:rFonts w:asciiTheme="minorHAnsi" w:eastAsiaTheme="majorEastAsia" w:hAnsiTheme="minorHAnsi" w:cstheme="majorBidi"/>
      <w:color w:val="0F4761" w:themeColor="accent1" w:themeShade="BF"/>
    </w:rPr>
  </w:style>
  <w:style w:type="paragraph" w:styleId="berschrift4">
    <w:name w:val="heading 4"/>
    <w:basedOn w:val="Standard"/>
    <w:next w:val="Standard"/>
    <w:link w:val="berschrift4Zchn"/>
    <w:uiPriority w:val="9"/>
    <w:unhideWhenUsed/>
    <w:qFormat/>
    <w:rsid w:val="001025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0255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1025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255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10255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255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55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0255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0255F"/>
    <w:rPr>
      <w:rFonts w:asciiTheme="minorHAnsi" w:eastAsiaTheme="majorEastAsia" w:hAnsiTheme="minorHAnsi" w:cstheme="majorBidi"/>
      <w:color w:val="0F4761" w:themeColor="accent1" w:themeShade="BF"/>
    </w:rPr>
  </w:style>
  <w:style w:type="character" w:customStyle="1" w:styleId="berschrift4Zchn">
    <w:name w:val="Überschrift 4 Zchn"/>
    <w:basedOn w:val="Absatz-Standardschriftart"/>
    <w:link w:val="berschrift4"/>
    <w:uiPriority w:val="9"/>
    <w:rsid w:val="0010255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0255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10255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255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10255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255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102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25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255F"/>
    <w:pPr>
      <w:numPr>
        <w:ilvl w:val="1"/>
      </w:numPr>
    </w:pPr>
    <w:rPr>
      <w:rFonts w:asciiTheme="minorHAnsi" w:eastAsiaTheme="majorEastAsia" w:hAnsiTheme="minorHAnsi" w:cstheme="majorBidi"/>
      <w:color w:val="595959" w:themeColor="text1" w:themeTint="A6"/>
      <w:spacing w:val="15"/>
    </w:rPr>
  </w:style>
  <w:style w:type="character" w:customStyle="1" w:styleId="UntertitelZchn">
    <w:name w:val="Untertitel Zchn"/>
    <w:basedOn w:val="Absatz-Standardschriftart"/>
    <w:link w:val="Untertitel"/>
    <w:uiPriority w:val="11"/>
    <w:rsid w:val="0010255F"/>
    <w:rPr>
      <w:rFonts w:asciiTheme="minorHAnsi" w:eastAsiaTheme="majorEastAsia" w:hAnsiTheme="minorHAnsi" w:cstheme="majorBidi"/>
      <w:color w:val="595959" w:themeColor="text1" w:themeTint="A6"/>
      <w:spacing w:val="15"/>
    </w:rPr>
  </w:style>
  <w:style w:type="paragraph" w:styleId="Zitat">
    <w:name w:val="Quote"/>
    <w:basedOn w:val="Standard"/>
    <w:next w:val="Standard"/>
    <w:link w:val="ZitatZchn"/>
    <w:uiPriority w:val="29"/>
    <w:qFormat/>
    <w:rsid w:val="0010255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255F"/>
    <w:rPr>
      <w:i/>
      <w:iCs/>
      <w:color w:val="404040" w:themeColor="text1" w:themeTint="BF"/>
    </w:rPr>
  </w:style>
  <w:style w:type="paragraph" w:styleId="Listenabsatz">
    <w:name w:val="List Paragraph"/>
    <w:basedOn w:val="Standard"/>
    <w:uiPriority w:val="34"/>
    <w:qFormat/>
    <w:rsid w:val="0010255F"/>
    <w:pPr>
      <w:ind w:left="720"/>
      <w:contextualSpacing/>
    </w:pPr>
  </w:style>
  <w:style w:type="character" w:styleId="IntensiveHervorhebung">
    <w:name w:val="Intense Emphasis"/>
    <w:basedOn w:val="Absatz-Standardschriftart"/>
    <w:uiPriority w:val="21"/>
    <w:qFormat/>
    <w:rsid w:val="0010255F"/>
    <w:rPr>
      <w:i/>
      <w:iCs/>
      <w:color w:val="0F4761" w:themeColor="accent1" w:themeShade="BF"/>
    </w:rPr>
  </w:style>
  <w:style w:type="paragraph" w:styleId="IntensivesZitat">
    <w:name w:val="Intense Quote"/>
    <w:basedOn w:val="Standard"/>
    <w:next w:val="Standard"/>
    <w:link w:val="IntensivesZitatZchn"/>
    <w:uiPriority w:val="30"/>
    <w:qFormat/>
    <w:rsid w:val="00102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0255F"/>
    <w:rPr>
      <w:i/>
      <w:iCs/>
      <w:color w:val="0F4761" w:themeColor="accent1" w:themeShade="BF"/>
    </w:rPr>
  </w:style>
  <w:style w:type="character" w:styleId="IntensiverVerweis">
    <w:name w:val="Intense Reference"/>
    <w:basedOn w:val="Absatz-Standardschriftart"/>
    <w:uiPriority w:val="32"/>
    <w:qFormat/>
    <w:rsid w:val="0010255F"/>
    <w:rPr>
      <w:b/>
      <w:bCs/>
      <w:smallCaps/>
      <w:color w:val="0F4761" w:themeColor="accent1" w:themeShade="BF"/>
      <w:spacing w:val="5"/>
    </w:rPr>
  </w:style>
  <w:style w:type="paragraph" w:styleId="Kopfzeile">
    <w:name w:val="header"/>
    <w:basedOn w:val="Standard"/>
    <w:link w:val="KopfzeileZchn"/>
    <w:uiPriority w:val="99"/>
    <w:unhideWhenUsed/>
    <w:rsid w:val="0010255F"/>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10255F"/>
  </w:style>
  <w:style w:type="paragraph" w:styleId="Fuzeile">
    <w:name w:val="footer"/>
    <w:basedOn w:val="Standard"/>
    <w:link w:val="FuzeileZchn"/>
    <w:uiPriority w:val="99"/>
    <w:unhideWhenUsed/>
    <w:rsid w:val="0010255F"/>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10255F"/>
  </w:style>
  <w:style w:type="character" w:styleId="Fett">
    <w:name w:val="Strong"/>
    <w:basedOn w:val="Absatz-Standardschriftart"/>
    <w:uiPriority w:val="22"/>
    <w:qFormat/>
    <w:rsid w:val="006C5F06"/>
    <w:rPr>
      <w:b/>
      <w:bCs/>
    </w:rPr>
  </w:style>
  <w:style w:type="paragraph" w:styleId="StandardWeb">
    <w:name w:val="Normal (Web)"/>
    <w:basedOn w:val="Standard"/>
    <w:uiPriority w:val="99"/>
    <w:semiHidden/>
    <w:unhideWhenUsed/>
    <w:rsid w:val="006C5F0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743">
      <w:bodyDiv w:val="1"/>
      <w:marLeft w:val="0"/>
      <w:marRight w:val="0"/>
      <w:marTop w:val="0"/>
      <w:marBottom w:val="0"/>
      <w:divBdr>
        <w:top w:val="none" w:sz="0" w:space="0" w:color="auto"/>
        <w:left w:val="none" w:sz="0" w:space="0" w:color="auto"/>
        <w:bottom w:val="none" w:sz="0" w:space="0" w:color="auto"/>
        <w:right w:val="none" w:sz="0" w:space="0" w:color="auto"/>
      </w:divBdr>
    </w:div>
    <w:div w:id="33433219">
      <w:bodyDiv w:val="1"/>
      <w:marLeft w:val="0"/>
      <w:marRight w:val="0"/>
      <w:marTop w:val="0"/>
      <w:marBottom w:val="0"/>
      <w:divBdr>
        <w:top w:val="none" w:sz="0" w:space="0" w:color="auto"/>
        <w:left w:val="none" w:sz="0" w:space="0" w:color="auto"/>
        <w:bottom w:val="none" w:sz="0" w:space="0" w:color="auto"/>
        <w:right w:val="none" w:sz="0" w:space="0" w:color="auto"/>
      </w:divBdr>
      <w:divsChild>
        <w:div w:id="1813869846">
          <w:marLeft w:val="0"/>
          <w:marRight w:val="0"/>
          <w:marTop w:val="0"/>
          <w:marBottom w:val="0"/>
          <w:divBdr>
            <w:top w:val="none" w:sz="0" w:space="0" w:color="auto"/>
            <w:left w:val="none" w:sz="0" w:space="0" w:color="auto"/>
            <w:bottom w:val="none" w:sz="0" w:space="0" w:color="auto"/>
            <w:right w:val="none" w:sz="0" w:space="0" w:color="auto"/>
          </w:divBdr>
          <w:divsChild>
            <w:div w:id="1622107498">
              <w:marLeft w:val="0"/>
              <w:marRight w:val="0"/>
              <w:marTop w:val="0"/>
              <w:marBottom w:val="0"/>
              <w:divBdr>
                <w:top w:val="none" w:sz="0" w:space="0" w:color="auto"/>
                <w:left w:val="none" w:sz="0" w:space="0" w:color="auto"/>
                <w:bottom w:val="none" w:sz="0" w:space="0" w:color="auto"/>
                <w:right w:val="none" w:sz="0" w:space="0" w:color="auto"/>
              </w:divBdr>
            </w:div>
            <w:div w:id="485246166">
              <w:marLeft w:val="0"/>
              <w:marRight w:val="0"/>
              <w:marTop w:val="0"/>
              <w:marBottom w:val="0"/>
              <w:divBdr>
                <w:top w:val="none" w:sz="0" w:space="0" w:color="auto"/>
                <w:left w:val="none" w:sz="0" w:space="0" w:color="auto"/>
                <w:bottom w:val="none" w:sz="0" w:space="0" w:color="auto"/>
                <w:right w:val="none" w:sz="0" w:space="0" w:color="auto"/>
              </w:divBdr>
              <w:divsChild>
                <w:div w:id="556012089">
                  <w:marLeft w:val="0"/>
                  <w:marRight w:val="0"/>
                  <w:marTop w:val="0"/>
                  <w:marBottom w:val="0"/>
                  <w:divBdr>
                    <w:top w:val="none" w:sz="0" w:space="0" w:color="auto"/>
                    <w:left w:val="none" w:sz="0" w:space="0" w:color="auto"/>
                    <w:bottom w:val="none" w:sz="0" w:space="0" w:color="auto"/>
                    <w:right w:val="none" w:sz="0" w:space="0" w:color="auto"/>
                  </w:divBdr>
                  <w:divsChild>
                    <w:div w:id="1287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3498">
      <w:bodyDiv w:val="1"/>
      <w:marLeft w:val="0"/>
      <w:marRight w:val="0"/>
      <w:marTop w:val="0"/>
      <w:marBottom w:val="0"/>
      <w:divBdr>
        <w:top w:val="none" w:sz="0" w:space="0" w:color="auto"/>
        <w:left w:val="none" w:sz="0" w:space="0" w:color="auto"/>
        <w:bottom w:val="none" w:sz="0" w:space="0" w:color="auto"/>
        <w:right w:val="none" w:sz="0" w:space="0" w:color="auto"/>
      </w:divBdr>
    </w:div>
    <w:div w:id="60642251">
      <w:bodyDiv w:val="1"/>
      <w:marLeft w:val="0"/>
      <w:marRight w:val="0"/>
      <w:marTop w:val="0"/>
      <w:marBottom w:val="0"/>
      <w:divBdr>
        <w:top w:val="none" w:sz="0" w:space="0" w:color="auto"/>
        <w:left w:val="none" w:sz="0" w:space="0" w:color="auto"/>
        <w:bottom w:val="none" w:sz="0" w:space="0" w:color="auto"/>
        <w:right w:val="none" w:sz="0" w:space="0" w:color="auto"/>
      </w:divBdr>
    </w:div>
    <w:div w:id="143665475">
      <w:bodyDiv w:val="1"/>
      <w:marLeft w:val="0"/>
      <w:marRight w:val="0"/>
      <w:marTop w:val="0"/>
      <w:marBottom w:val="0"/>
      <w:divBdr>
        <w:top w:val="none" w:sz="0" w:space="0" w:color="auto"/>
        <w:left w:val="none" w:sz="0" w:space="0" w:color="auto"/>
        <w:bottom w:val="none" w:sz="0" w:space="0" w:color="auto"/>
        <w:right w:val="none" w:sz="0" w:space="0" w:color="auto"/>
      </w:divBdr>
    </w:div>
    <w:div w:id="147982572">
      <w:bodyDiv w:val="1"/>
      <w:marLeft w:val="0"/>
      <w:marRight w:val="0"/>
      <w:marTop w:val="0"/>
      <w:marBottom w:val="0"/>
      <w:divBdr>
        <w:top w:val="none" w:sz="0" w:space="0" w:color="auto"/>
        <w:left w:val="none" w:sz="0" w:space="0" w:color="auto"/>
        <w:bottom w:val="none" w:sz="0" w:space="0" w:color="auto"/>
        <w:right w:val="none" w:sz="0" w:space="0" w:color="auto"/>
      </w:divBdr>
      <w:divsChild>
        <w:div w:id="394745499">
          <w:marLeft w:val="0"/>
          <w:marRight w:val="0"/>
          <w:marTop w:val="0"/>
          <w:marBottom w:val="0"/>
          <w:divBdr>
            <w:top w:val="none" w:sz="0" w:space="0" w:color="auto"/>
            <w:left w:val="none" w:sz="0" w:space="0" w:color="auto"/>
            <w:bottom w:val="none" w:sz="0" w:space="0" w:color="auto"/>
            <w:right w:val="none" w:sz="0" w:space="0" w:color="auto"/>
          </w:divBdr>
          <w:divsChild>
            <w:div w:id="1216701535">
              <w:marLeft w:val="0"/>
              <w:marRight w:val="0"/>
              <w:marTop w:val="0"/>
              <w:marBottom w:val="0"/>
              <w:divBdr>
                <w:top w:val="none" w:sz="0" w:space="0" w:color="auto"/>
                <w:left w:val="none" w:sz="0" w:space="0" w:color="auto"/>
                <w:bottom w:val="none" w:sz="0" w:space="0" w:color="auto"/>
                <w:right w:val="none" w:sz="0" w:space="0" w:color="auto"/>
              </w:divBdr>
            </w:div>
            <w:div w:id="1064529862">
              <w:marLeft w:val="0"/>
              <w:marRight w:val="0"/>
              <w:marTop w:val="0"/>
              <w:marBottom w:val="0"/>
              <w:divBdr>
                <w:top w:val="none" w:sz="0" w:space="0" w:color="auto"/>
                <w:left w:val="none" w:sz="0" w:space="0" w:color="auto"/>
                <w:bottom w:val="none" w:sz="0" w:space="0" w:color="auto"/>
                <w:right w:val="none" w:sz="0" w:space="0" w:color="auto"/>
              </w:divBdr>
              <w:divsChild>
                <w:div w:id="592858913">
                  <w:marLeft w:val="0"/>
                  <w:marRight w:val="0"/>
                  <w:marTop w:val="0"/>
                  <w:marBottom w:val="0"/>
                  <w:divBdr>
                    <w:top w:val="none" w:sz="0" w:space="0" w:color="auto"/>
                    <w:left w:val="none" w:sz="0" w:space="0" w:color="auto"/>
                    <w:bottom w:val="none" w:sz="0" w:space="0" w:color="auto"/>
                    <w:right w:val="none" w:sz="0" w:space="0" w:color="auto"/>
                  </w:divBdr>
                  <w:divsChild>
                    <w:div w:id="1026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6141">
      <w:bodyDiv w:val="1"/>
      <w:marLeft w:val="0"/>
      <w:marRight w:val="0"/>
      <w:marTop w:val="0"/>
      <w:marBottom w:val="0"/>
      <w:divBdr>
        <w:top w:val="none" w:sz="0" w:space="0" w:color="auto"/>
        <w:left w:val="none" w:sz="0" w:space="0" w:color="auto"/>
        <w:bottom w:val="none" w:sz="0" w:space="0" w:color="auto"/>
        <w:right w:val="none" w:sz="0" w:space="0" w:color="auto"/>
      </w:divBdr>
    </w:div>
    <w:div w:id="275137991">
      <w:bodyDiv w:val="1"/>
      <w:marLeft w:val="0"/>
      <w:marRight w:val="0"/>
      <w:marTop w:val="0"/>
      <w:marBottom w:val="0"/>
      <w:divBdr>
        <w:top w:val="none" w:sz="0" w:space="0" w:color="auto"/>
        <w:left w:val="none" w:sz="0" w:space="0" w:color="auto"/>
        <w:bottom w:val="none" w:sz="0" w:space="0" w:color="auto"/>
        <w:right w:val="none" w:sz="0" w:space="0" w:color="auto"/>
      </w:divBdr>
    </w:div>
    <w:div w:id="312758118">
      <w:bodyDiv w:val="1"/>
      <w:marLeft w:val="0"/>
      <w:marRight w:val="0"/>
      <w:marTop w:val="0"/>
      <w:marBottom w:val="0"/>
      <w:divBdr>
        <w:top w:val="none" w:sz="0" w:space="0" w:color="auto"/>
        <w:left w:val="none" w:sz="0" w:space="0" w:color="auto"/>
        <w:bottom w:val="none" w:sz="0" w:space="0" w:color="auto"/>
        <w:right w:val="none" w:sz="0" w:space="0" w:color="auto"/>
      </w:divBdr>
    </w:div>
    <w:div w:id="355892809">
      <w:bodyDiv w:val="1"/>
      <w:marLeft w:val="0"/>
      <w:marRight w:val="0"/>
      <w:marTop w:val="0"/>
      <w:marBottom w:val="0"/>
      <w:divBdr>
        <w:top w:val="none" w:sz="0" w:space="0" w:color="auto"/>
        <w:left w:val="none" w:sz="0" w:space="0" w:color="auto"/>
        <w:bottom w:val="none" w:sz="0" w:space="0" w:color="auto"/>
        <w:right w:val="none" w:sz="0" w:space="0" w:color="auto"/>
      </w:divBdr>
    </w:div>
    <w:div w:id="502478499">
      <w:bodyDiv w:val="1"/>
      <w:marLeft w:val="0"/>
      <w:marRight w:val="0"/>
      <w:marTop w:val="0"/>
      <w:marBottom w:val="0"/>
      <w:divBdr>
        <w:top w:val="none" w:sz="0" w:space="0" w:color="auto"/>
        <w:left w:val="none" w:sz="0" w:space="0" w:color="auto"/>
        <w:bottom w:val="none" w:sz="0" w:space="0" w:color="auto"/>
        <w:right w:val="none" w:sz="0" w:space="0" w:color="auto"/>
      </w:divBdr>
    </w:div>
    <w:div w:id="670958916">
      <w:bodyDiv w:val="1"/>
      <w:marLeft w:val="0"/>
      <w:marRight w:val="0"/>
      <w:marTop w:val="0"/>
      <w:marBottom w:val="0"/>
      <w:divBdr>
        <w:top w:val="none" w:sz="0" w:space="0" w:color="auto"/>
        <w:left w:val="none" w:sz="0" w:space="0" w:color="auto"/>
        <w:bottom w:val="none" w:sz="0" w:space="0" w:color="auto"/>
        <w:right w:val="none" w:sz="0" w:space="0" w:color="auto"/>
      </w:divBdr>
    </w:div>
    <w:div w:id="692656185">
      <w:bodyDiv w:val="1"/>
      <w:marLeft w:val="0"/>
      <w:marRight w:val="0"/>
      <w:marTop w:val="0"/>
      <w:marBottom w:val="0"/>
      <w:divBdr>
        <w:top w:val="none" w:sz="0" w:space="0" w:color="auto"/>
        <w:left w:val="none" w:sz="0" w:space="0" w:color="auto"/>
        <w:bottom w:val="none" w:sz="0" w:space="0" w:color="auto"/>
        <w:right w:val="none" w:sz="0" w:space="0" w:color="auto"/>
      </w:divBdr>
    </w:div>
    <w:div w:id="701444558">
      <w:bodyDiv w:val="1"/>
      <w:marLeft w:val="0"/>
      <w:marRight w:val="0"/>
      <w:marTop w:val="0"/>
      <w:marBottom w:val="0"/>
      <w:divBdr>
        <w:top w:val="none" w:sz="0" w:space="0" w:color="auto"/>
        <w:left w:val="none" w:sz="0" w:space="0" w:color="auto"/>
        <w:bottom w:val="none" w:sz="0" w:space="0" w:color="auto"/>
        <w:right w:val="none" w:sz="0" w:space="0" w:color="auto"/>
      </w:divBdr>
    </w:div>
    <w:div w:id="746075730">
      <w:bodyDiv w:val="1"/>
      <w:marLeft w:val="0"/>
      <w:marRight w:val="0"/>
      <w:marTop w:val="0"/>
      <w:marBottom w:val="0"/>
      <w:divBdr>
        <w:top w:val="none" w:sz="0" w:space="0" w:color="auto"/>
        <w:left w:val="none" w:sz="0" w:space="0" w:color="auto"/>
        <w:bottom w:val="none" w:sz="0" w:space="0" w:color="auto"/>
        <w:right w:val="none" w:sz="0" w:space="0" w:color="auto"/>
      </w:divBdr>
      <w:divsChild>
        <w:div w:id="2026053088">
          <w:marLeft w:val="0"/>
          <w:marRight w:val="0"/>
          <w:marTop w:val="0"/>
          <w:marBottom w:val="0"/>
          <w:divBdr>
            <w:top w:val="none" w:sz="0" w:space="0" w:color="auto"/>
            <w:left w:val="none" w:sz="0" w:space="0" w:color="auto"/>
            <w:bottom w:val="none" w:sz="0" w:space="0" w:color="auto"/>
            <w:right w:val="none" w:sz="0" w:space="0" w:color="auto"/>
          </w:divBdr>
          <w:divsChild>
            <w:div w:id="591478085">
              <w:marLeft w:val="0"/>
              <w:marRight w:val="0"/>
              <w:marTop w:val="0"/>
              <w:marBottom w:val="0"/>
              <w:divBdr>
                <w:top w:val="none" w:sz="0" w:space="0" w:color="auto"/>
                <w:left w:val="none" w:sz="0" w:space="0" w:color="auto"/>
                <w:bottom w:val="none" w:sz="0" w:space="0" w:color="auto"/>
                <w:right w:val="none" w:sz="0" w:space="0" w:color="auto"/>
              </w:divBdr>
            </w:div>
            <w:div w:id="296688321">
              <w:marLeft w:val="0"/>
              <w:marRight w:val="0"/>
              <w:marTop w:val="0"/>
              <w:marBottom w:val="0"/>
              <w:divBdr>
                <w:top w:val="none" w:sz="0" w:space="0" w:color="auto"/>
                <w:left w:val="none" w:sz="0" w:space="0" w:color="auto"/>
                <w:bottom w:val="none" w:sz="0" w:space="0" w:color="auto"/>
                <w:right w:val="none" w:sz="0" w:space="0" w:color="auto"/>
              </w:divBdr>
              <w:divsChild>
                <w:div w:id="876241620">
                  <w:marLeft w:val="0"/>
                  <w:marRight w:val="0"/>
                  <w:marTop w:val="0"/>
                  <w:marBottom w:val="0"/>
                  <w:divBdr>
                    <w:top w:val="none" w:sz="0" w:space="0" w:color="auto"/>
                    <w:left w:val="none" w:sz="0" w:space="0" w:color="auto"/>
                    <w:bottom w:val="none" w:sz="0" w:space="0" w:color="auto"/>
                    <w:right w:val="none" w:sz="0" w:space="0" w:color="auto"/>
                  </w:divBdr>
                  <w:divsChild>
                    <w:div w:id="2536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3696">
      <w:bodyDiv w:val="1"/>
      <w:marLeft w:val="0"/>
      <w:marRight w:val="0"/>
      <w:marTop w:val="0"/>
      <w:marBottom w:val="0"/>
      <w:divBdr>
        <w:top w:val="none" w:sz="0" w:space="0" w:color="auto"/>
        <w:left w:val="none" w:sz="0" w:space="0" w:color="auto"/>
        <w:bottom w:val="none" w:sz="0" w:space="0" w:color="auto"/>
        <w:right w:val="none" w:sz="0" w:space="0" w:color="auto"/>
      </w:divBdr>
    </w:div>
    <w:div w:id="839002671">
      <w:bodyDiv w:val="1"/>
      <w:marLeft w:val="0"/>
      <w:marRight w:val="0"/>
      <w:marTop w:val="0"/>
      <w:marBottom w:val="0"/>
      <w:divBdr>
        <w:top w:val="none" w:sz="0" w:space="0" w:color="auto"/>
        <w:left w:val="none" w:sz="0" w:space="0" w:color="auto"/>
        <w:bottom w:val="none" w:sz="0" w:space="0" w:color="auto"/>
        <w:right w:val="none" w:sz="0" w:space="0" w:color="auto"/>
      </w:divBdr>
    </w:div>
    <w:div w:id="878393377">
      <w:bodyDiv w:val="1"/>
      <w:marLeft w:val="0"/>
      <w:marRight w:val="0"/>
      <w:marTop w:val="0"/>
      <w:marBottom w:val="0"/>
      <w:divBdr>
        <w:top w:val="none" w:sz="0" w:space="0" w:color="auto"/>
        <w:left w:val="none" w:sz="0" w:space="0" w:color="auto"/>
        <w:bottom w:val="none" w:sz="0" w:space="0" w:color="auto"/>
        <w:right w:val="none" w:sz="0" w:space="0" w:color="auto"/>
      </w:divBdr>
    </w:div>
    <w:div w:id="906762019">
      <w:bodyDiv w:val="1"/>
      <w:marLeft w:val="0"/>
      <w:marRight w:val="0"/>
      <w:marTop w:val="0"/>
      <w:marBottom w:val="0"/>
      <w:divBdr>
        <w:top w:val="none" w:sz="0" w:space="0" w:color="auto"/>
        <w:left w:val="none" w:sz="0" w:space="0" w:color="auto"/>
        <w:bottom w:val="none" w:sz="0" w:space="0" w:color="auto"/>
        <w:right w:val="none" w:sz="0" w:space="0" w:color="auto"/>
      </w:divBdr>
      <w:divsChild>
        <w:div w:id="290283194">
          <w:marLeft w:val="0"/>
          <w:marRight w:val="0"/>
          <w:marTop w:val="0"/>
          <w:marBottom w:val="0"/>
          <w:divBdr>
            <w:top w:val="none" w:sz="0" w:space="0" w:color="auto"/>
            <w:left w:val="none" w:sz="0" w:space="0" w:color="auto"/>
            <w:bottom w:val="none" w:sz="0" w:space="0" w:color="auto"/>
            <w:right w:val="none" w:sz="0" w:space="0" w:color="auto"/>
          </w:divBdr>
          <w:divsChild>
            <w:div w:id="1374770692">
              <w:marLeft w:val="0"/>
              <w:marRight w:val="0"/>
              <w:marTop w:val="0"/>
              <w:marBottom w:val="0"/>
              <w:divBdr>
                <w:top w:val="none" w:sz="0" w:space="0" w:color="auto"/>
                <w:left w:val="none" w:sz="0" w:space="0" w:color="auto"/>
                <w:bottom w:val="none" w:sz="0" w:space="0" w:color="auto"/>
                <w:right w:val="none" w:sz="0" w:space="0" w:color="auto"/>
              </w:divBdr>
            </w:div>
            <w:div w:id="862785804">
              <w:marLeft w:val="0"/>
              <w:marRight w:val="0"/>
              <w:marTop w:val="0"/>
              <w:marBottom w:val="0"/>
              <w:divBdr>
                <w:top w:val="none" w:sz="0" w:space="0" w:color="auto"/>
                <w:left w:val="none" w:sz="0" w:space="0" w:color="auto"/>
                <w:bottom w:val="none" w:sz="0" w:space="0" w:color="auto"/>
                <w:right w:val="none" w:sz="0" w:space="0" w:color="auto"/>
              </w:divBdr>
              <w:divsChild>
                <w:div w:id="221330150">
                  <w:marLeft w:val="0"/>
                  <w:marRight w:val="0"/>
                  <w:marTop w:val="0"/>
                  <w:marBottom w:val="0"/>
                  <w:divBdr>
                    <w:top w:val="none" w:sz="0" w:space="0" w:color="auto"/>
                    <w:left w:val="none" w:sz="0" w:space="0" w:color="auto"/>
                    <w:bottom w:val="none" w:sz="0" w:space="0" w:color="auto"/>
                    <w:right w:val="none" w:sz="0" w:space="0" w:color="auto"/>
                  </w:divBdr>
                  <w:divsChild>
                    <w:div w:id="18934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69733">
      <w:bodyDiv w:val="1"/>
      <w:marLeft w:val="0"/>
      <w:marRight w:val="0"/>
      <w:marTop w:val="0"/>
      <w:marBottom w:val="0"/>
      <w:divBdr>
        <w:top w:val="none" w:sz="0" w:space="0" w:color="auto"/>
        <w:left w:val="none" w:sz="0" w:space="0" w:color="auto"/>
        <w:bottom w:val="none" w:sz="0" w:space="0" w:color="auto"/>
        <w:right w:val="none" w:sz="0" w:space="0" w:color="auto"/>
      </w:divBdr>
    </w:div>
    <w:div w:id="1029182034">
      <w:bodyDiv w:val="1"/>
      <w:marLeft w:val="0"/>
      <w:marRight w:val="0"/>
      <w:marTop w:val="0"/>
      <w:marBottom w:val="0"/>
      <w:divBdr>
        <w:top w:val="none" w:sz="0" w:space="0" w:color="auto"/>
        <w:left w:val="none" w:sz="0" w:space="0" w:color="auto"/>
        <w:bottom w:val="none" w:sz="0" w:space="0" w:color="auto"/>
        <w:right w:val="none" w:sz="0" w:space="0" w:color="auto"/>
      </w:divBdr>
    </w:div>
    <w:div w:id="1107000622">
      <w:bodyDiv w:val="1"/>
      <w:marLeft w:val="0"/>
      <w:marRight w:val="0"/>
      <w:marTop w:val="0"/>
      <w:marBottom w:val="0"/>
      <w:divBdr>
        <w:top w:val="none" w:sz="0" w:space="0" w:color="auto"/>
        <w:left w:val="none" w:sz="0" w:space="0" w:color="auto"/>
        <w:bottom w:val="none" w:sz="0" w:space="0" w:color="auto"/>
        <w:right w:val="none" w:sz="0" w:space="0" w:color="auto"/>
      </w:divBdr>
      <w:divsChild>
        <w:div w:id="929582500">
          <w:marLeft w:val="0"/>
          <w:marRight w:val="0"/>
          <w:marTop w:val="0"/>
          <w:marBottom w:val="0"/>
          <w:divBdr>
            <w:top w:val="none" w:sz="0" w:space="0" w:color="auto"/>
            <w:left w:val="none" w:sz="0" w:space="0" w:color="auto"/>
            <w:bottom w:val="none" w:sz="0" w:space="0" w:color="auto"/>
            <w:right w:val="none" w:sz="0" w:space="0" w:color="auto"/>
          </w:divBdr>
          <w:divsChild>
            <w:div w:id="1915049507">
              <w:marLeft w:val="0"/>
              <w:marRight w:val="0"/>
              <w:marTop w:val="0"/>
              <w:marBottom w:val="0"/>
              <w:divBdr>
                <w:top w:val="none" w:sz="0" w:space="0" w:color="auto"/>
                <w:left w:val="none" w:sz="0" w:space="0" w:color="auto"/>
                <w:bottom w:val="none" w:sz="0" w:space="0" w:color="auto"/>
                <w:right w:val="none" w:sz="0" w:space="0" w:color="auto"/>
              </w:divBdr>
            </w:div>
            <w:div w:id="2006856119">
              <w:marLeft w:val="0"/>
              <w:marRight w:val="0"/>
              <w:marTop w:val="0"/>
              <w:marBottom w:val="0"/>
              <w:divBdr>
                <w:top w:val="none" w:sz="0" w:space="0" w:color="auto"/>
                <w:left w:val="none" w:sz="0" w:space="0" w:color="auto"/>
                <w:bottom w:val="none" w:sz="0" w:space="0" w:color="auto"/>
                <w:right w:val="none" w:sz="0" w:space="0" w:color="auto"/>
              </w:divBdr>
              <w:divsChild>
                <w:div w:id="2106924314">
                  <w:marLeft w:val="0"/>
                  <w:marRight w:val="0"/>
                  <w:marTop w:val="0"/>
                  <w:marBottom w:val="0"/>
                  <w:divBdr>
                    <w:top w:val="none" w:sz="0" w:space="0" w:color="auto"/>
                    <w:left w:val="none" w:sz="0" w:space="0" w:color="auto"/>
                    <w:bottom w:val="none" w:sz="0" w:space="0" w:color="auto"/>
                    <w:right w:val="none" w:sz="0" w:space="0" w:color="auto"/>
                  </w:divBdr>
                  <w:divsChild>
                    <w:div w:id="4352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879">
              <w:marLeft w:val="0"/>
              <w:marRight w:val="0"/>
              <w:marTop w:val="0"/>
              <w:marBottom w:val="0"/>
              <w:divBdr>
                <w:top w:val="none" w:sz="0" w:space="0" w:color="auto"/>
                <w:left w:val="none" w:sz="0" w:space="0" w:color="auto"/>
                <w:bottom w:val="none" w:sz="0" w:space="0" w:color="auto"/>
                <w:right w:val="none" w:sz="0" w:space="0" w:color="auto"/>
              </w:divBdr>
            </w:div>
          </w:divsChild>
        </w:div>
        <w:div w:id="1736736690">
          <w:marLeft w:val="0"/>
          <w:marRight w:val="0"/>
          <w:marTop w:val="0"/>
          <w:marBottom w:val="0"/>
          <w:divBdr>
            <w:top w:val="none" w:sz="0" w:space="0" w:color="auto"/>
            <w:left w:val="none" w:sz="0" w:space="0" w:color="auto"/>
            <w:bottom w:val="none" w:sz="0" w:space="0" w:color="auto"/>
            <w:right w:val="none" w:sz="0" w:space="0" w:color="auto"/>
          </w:divBdr>
          <w:divsChild>
            <w:div w:id="480468104">
              <w:marLeft w:val="0"/>
              <w:marRight w:val="0"/>
              <w:marTop w:val="0"/>
              <w:marBottom w:val="0"/>
              <w:divBdr>
                <w:top w:val="none" w:sz="0" w:space="0" w:color="auto"/>
                <w:left w:val="none" w:sz="0" w:space="0" w:color="auto"/>
                <w:bottom w:val="none" w:sz="0" w:space="0" w:color="auto"/>
                <w:right w:val="none" w:sz="0" w:space="0" w:color="auto"/>
              </w:divBdr>
            </w:div>
            <w:div w:id="24261055">
              <w:marLeft w:val="0"/>
              <w:marRight w:val="0"/>
              <w:marTop w:val="0"/>
              <w:marBottom w:val="0"/>
              <w:divBdr>
                <w:top w:val="none" w:sz="0" w:space="0" w:color="auto"/>
                <w:left w:val="none" w:sz="0" w:space="0" w:color="auto"/>
                <w:bottom w:val="none" w:sz="0" w:space="0" w:color="auto"/>
                <w:right w:val="none" w:sz="0" w:space="0" w:color="auto"/>
              </w:divBdr>
              <w:divsChild>
                <w:div w:id="1680889842">
                  <w:marLeft w:val="0"/>
                  <w:marRight w:val="0"/>
                  <w:marTop w:val="0"/>
                  <w:marBottom w:val="0"/>
                  <w:divBdr>
                    <w:top w:val="none" w:sz="0" w:space="0" w:color="auto"/>
                    <w:left w:val="none" w:sz="0" w:space="0" w:color="auto"/>
                    <w:bottom w:val="none" w:sz="0" w:space="0" w:color="auto"/>
                    <w:right w:val="none" w:sz="0" w:space="0" w:color="auto"/>
                  </w:divBdr>
                  <w:divsChild>
                    <w:div w:id="18881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5532">
              <w:marLeft w:val="0"/>
              <w:marRight w:val="0"/>
              <w:marTop w:val="0"/>
              <w:marBottom w:val="0"/>
              <w:divBdr>
                <w:top w:val="none" w:sz="0" w:space="0" w:color="auto"/>
                <w:left w:val="none" w:sz="0" w:space="0" w:color="auto"/>
                <w:bottom w:val="none" w:sz="0" w:space="0" w:color="auto"/>
                <w:right w:val="none" w:sz="0" w:space="0" w:color="auto"/>
              </w:divBdr>
            </w:div>
          </w:divsChild>
        </w:div>
        <w:div w:id="1484735898">
          <w:marLeft w:val="0"/>
          <w:marRight w:val="0"/>
          <w:marTop w:val="0"/>
          <w:marBottom w:val="0"/>
          <w:divBdr>
            <w:top w:val="none" w:sz="0" w:space="0" w:color="auto"/>
            <w:left w:val="none" w:sz="0" w:space="0" w:color="auto"/>
            <w:bottom w:val="none" w:sz="0" w:space="0" w:color="auto"/>
            <w:right w:val="none" w:sz="0" w:space="0" w:color="auto"/>
          </w:divBdr>
          <w:divsChild>
            <w:div w:id="30107770">
              <w:marLeft w:val="0"/>
              <w:marRight w:val="0"/>
              <w:marTop w:val="0"/>
              <w:marBottom w:val="0"/>
              <w:divBdr>
                <w:top w:val="none" w:sz="0" w:space="0" w:color="auto"/>
                <w:left w:val="none" w:sz="0" w:space="0" w:color="auto"/>
                <w:bottom w:val="none" w:sz="0" w:space="0" w:color="auto"/>
                <w:right w:val="none" w:sz="0" w:space="0" w:color="auto"/>
              </w:divBdr>
            </w:div>
            <w:div w:id="1723020566">
              <w:marLeft w:val="0"/>
              <w:marRight w:val="0"/>
              <w:marTop w:val="0"/>
              <w:marBottom w:val="0"/>
              <w:divBdr>
                <w:top w:val="none" w:sz="0" w:space="0" w:color="auto"/>
                <w:left w:val="none" w:sz="0" w:space="0" w:color="auto"/>
                <w:bottom w:val="none" w:sz="0" w:space="0" w:color="auto"/>
                <w:right w:val="none" w:sz="0" w:space="0" w:color="auto"/>
              </w:divBdr>
              <w:divsChild>
                <w:div w:id="81997229">
                  <w:marLeft w:val="0"/>
                  <w:marRight w:val="0"/>
                  <w:marTop w:val="0"/>
                  <w:marBottom w:val="0"/>
                  <w:divBdr>
                    <w:top w:val="none" w:sz="0" w:space="0" w:color="auto"/>
                    <w:left w:val="none" w:sz="0" w:space="0" w:color="auto"/>
                    <w:bottom w:val="none" w:sz="0" w:space="0" w:color="auto"/>
                    <w:right w:val="none" w:sz="0" w:space="0" w:color="auto"/>
                  </w:divBdr>
                  <w:divsChild>
                    <w:div w:id="105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824">
      <w:bodyDiv w:val="1"/>
      <w:marLeft w:val="0"/>
      <w:marRight w:val="0"/>
      <w:marTop w:val="0"/>
      <w:marBottom w:val="0"/>
      <w:divBdr>
        <w:top w:val="none" w:sz="0" w:space="0" w:color="auto"/>
        <w:left w:val="none" w:sz="0" w:space="0" w:color="auto"/>
        <w:bottom w:val="none" w:sz="0" w:space="0" w:color="auto"/>
        <w:right w:val="none" w:sz="0" w:space="0" w:color="auto"/>
      </w:divBdr>
      <w:divsChild>
        <w:div w:id="1980956677">
          <w:marLeft w:val="0"/>
          <w:marRight w:val="0"/>
          <w:marTop w:val="0"/>
          <w:marBottom w:val="0"/>
          <w:divBdr>
            <w:top w:val="none" w:sz="0" w:space="0" w:color="auto"/>
            <w:left w:val="none" w:sz="0" w:space="0" w:color="auto"/>
            <w:bottom w:val="none" w:sz="0" w:space="0" w:color="auto"/>
            <w:right w:val="none" w:sz="0" w:space="0" w:color="auto"/>
          </w:divBdr>
          <w:divsChild>
            <w:div w:id="383794416">
              <w:marLeft w:val="0"/>
              <w:marRight w:val="0"/>
              <w:marTop w:val="0"/>
              <w:marBottom w:val="0"/>
              <w:divBdr>
                <w:top w:val="none" w:sz="0" w:space="0" w:color="auto"/>
                <w:left w:val="none" w:sz="0" w:space="0" w:color="auto"/>
                <w:bottom w:val="none" w:sz="0" w:space="0" w:color="auto"/>
                <w:right w:val="none" w:sz="0" w:space="0" w:color="auto"/>
              </w:divBdr>
            </w:div>
            <w:div w:id="1255432273">
              <w:marLeft w:val="0"/>
              <w:marRight w:val="0"/>
              <w:marTop w:val="0"/>
              <w:marBottom w:val="0"/>
              <w:divBdr>
                <w:top w:val="none" w:sz="0" w:space="0" w:color="auto"/>
                <w:left w:val="none" w:sz="0" w:space="0" w:color="auto"/>
                <w:bottom w:val="none" w:sz="0" w:space="0" w:color="auto"/>
                <w:right w:val="none" w:sz="0" w:space="0" w:color="auto"/>
              </w:divBdr>
              <w:divsChild>
                <w:div w:id="111872443">
                  <w:marLeft w:val="0"/>
                  <w:marRight w:val="0"/>
                  <w:marTop w:val="0"/>
                  <w:marBottom w:val="0"/>
                  <w:divBdr>
                    <w:top w:val="none" w:sz="0" w:space="0" w:color="auto"/>
                    <w:left w:val="none" w:sz="0" w:space="0" w:color="auto"/>
                    <w:bottom w:val="none" w:sz="0" w:space="0" w:color="auto"/>
                    <w:right w:val="none" w:sz="0" w:space="0" w:color="auto"/>
                  </w:divBdr>
                  <w:divsChild>
                    <w:div w:id="18851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8528">
              <w:marLeft w:val="0"/>
              <w:marRight w:val="0"/>
              <w:marTop w:val="0"/>
              <w:marBottom w:val="0"/>
              <w:divBdr>
                <w:top w:val="none" w:sz="0" w:space="0" w:color="auto"/>
                <w:left w:val="none" w:sz="0" w:space="0" w:color="auto"/>
                <w:bottom w:val="none" w:sz="0" w:space="0" w:color="auto"/>
                <w:right w:val="none" w:sz="0" w:space="0" w:color="auto"/>
              </w:divBdr>
            </w:div>
          </w:divsChild>
        </w:div>
        <w:div w:id="1858079418">
          <w:marLeft w:val="0"/>
          <w:marRight w:val="0"/>
          <w:marTop w:val="0"/>
          <w:marBottom w:val="0"/>
          <w:divBdr>
            <w:top w:val="none" w:sz="0" w:space="0" w:color="auto"/>
            <w:left w:val="none" w:sz="0" w:space="0" w:color="auto"/>
            <w:bottom w:val="none" w:sz="0" w:space="0" w:color="auto"/>
            <w:right w:val="none" w:sz="0" w:space="0" w:color="auto"/>
          </w:divBdr>
          <w:divsChild>
            <w:div w:id="1392074725">
              <w:marLeft w:val="0"/>
              <w:marRight w:val="0"/>
              <w:marTop w:val="0"/>
              <w:marBottom w:val="0"/>
              <w:divBdr>
                <w:top w:val="none" w:sz="0" w:space="0" w:color="auto"/>
                <w:left w:val="none" w:sz="0" w:space="0" w:color="auto"/>
                <w:bottom w:val="none" w:sz="0" w:space="0" w:color="auto"/>
                <w:right w:val="none" w:sz="0" w:space="0" w:color="auto"/>
              </w:divBdr>
            </w:div>
            <w:div w:id="214128334">
              <w:marLeft w:val="0"/>
              <w:marRight w:val="0"/>
              <w:marTop w:val="0"/>
              <w:marBottom w:val="0"/>
              <w:divBdr>
                <w:top w:val="none" w:sz="0" w:space="0" w:color="auto"/>
                <w:left w:val="none" w:sz="0" w:space="0" w:color="auto"/>
                <w:bottom w:val="none" w:sz="0" w:space="0" w:color="auto"/>
                <w:right w:val="none" w:sz="0" w:space="0" w:color="auto"/>
              </w:divBdr>
              <w:divsChild>
                <w:div w:id="46146766">
                  <w:marLeft w:val="0"/>
                  <w:marRight w:val="0"/>
                  <w:marTop w:val="0"/>
                  <w:marBottom w:val="0"/>
                  <w:divBdr>
                    <w:top w:val="none" w:sz="0" w:space="0" w:color="auto"/>
                    <w:left w:val="none" w:sz="0" w:space="0" w:color="auto"/>
                    <w:bottom w:val="none" w:sz="0" w:space="0" w:color="auto"/>
                    <w:right w:val="none" w:sz="0" w:space="0" w:color="auto"/>
                  </w:divBdr>
                  <w:divsChild>
                    <w:div w:id="19737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918">
              <w:marLeft w:val="0"/>
              <w:marRight w:val="0"/>
              <w:marTop w:val="0"/>
              <w:marBottom w:val="0"/>
              <w:divBdr>
                <w:top w:val="none" w:sz="0" w:space="0" w:color="auto"/>
                <w:left w:val="none" w:sz="0" w:space="0" w:color="auto"/>
                <w:bottom w:val="none" w:sz="0" w:space="0" w:color="auto"/>
                <w:right w:val="none" w:sz="0" w:space="0" w:color="auto"/>
              </w:divBdr>
            </w:div>
          </w:divsChild>
        </w:div>
        <w:div w:id="391392758">
          <w:marLeft w:val="0"/>
          <w:marRight w:val="0"/>
          <w:marTop w:val="0"/>
          <w:marBottom w:val="0"/>
          <w:divBdr>
            <w:top w:val="none" w:sz="0" w:space="0" w:color="auto"/>
            <w:left w:val="none" w:sz="0" w:space="0" w:color="auto"/>
            <w:bottom w:val="none" w:sz="0" w:space="0" w:color="auto"/>
            <w:right w:val="none" w:sz="0" w:space="0" w:color="auto"/>
          </w:divBdr>
          <w:divsChild>
            <w:div w:id="1875732369">
              <w:marLeft w:val="0"/>
              <w:marRight w:val="0"/>
              <w:marTop w:val="0"/>
              <w:marBottom w:val="0"/>
              <w:divBdr>
                <w:top w:val="none" w:sz="0" w:space="0" w:color="auto"/>
                <w:left w:val="none" w:sz="0" w:space="0" w:color="auto"/>
                <w:bottom w:val="none" w:sz="0" w:space="0" w:color="auto"/>
                <w:right w:val="none" w:sz="0" w:space="0" w:color="auto"/>
              </w:divBdr>
            </w:div>
            <w:div w:id="254166507">
              <w:marLeft w:val="0"/>
              <w:marRight w:val="0"/>
              <w:marTop w:val="0"/>
              <w:marBottom w:val="0"/>
              <w:divBdr>
                <w:top w:val="none" w:sz="0" w:space="0" w:color="auto"/>
                <w:left w:val="none" w:sz="0" w:space="0" w:color="auto"/>
                <w:bottom w:val="none" w:sz="0" w:space="0" w:color="auto"/>
                <w:right w:val="none" w:sz="0" w:space="0" w:color="auto"/>
              </w:divBdr>
              <w:divsChild>
                <w:div w:id="491408620">
                  <w:marLeft w:val="0"/>
                  <w:marRight w:val="0"/>
                  <w:marTop w:val="0"/>
                  <w:marBottom w:val="0"/>
                  <w:divBdr>
                    <w:top w:val="none" w:sz="0" w:space="0" w:color="auto"/>
                    <w:left w:val="none" w:sz="0" w:space="0" w:color="auto"/>
                    <w:bottom w:val="none" w:sz="0" w:space="0" w:color="auto"/>
                    <w:right w:val="none" w:sz="0" w:space="0" w:color="auto"/>
                  </w:divBdr>
                  <w:divsChild>
                    <w:div w:id="14747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965">
      <w:bodyDiv w:val="1"/>
      <w:marLeft w:val="0"/>
      <w:marRight w:val="0"/>
      <w:marTop w:val="0"/>
      <w:marBottom w:val="0"/>
      <w:divBdr>
        <w:top w:val="none" w:sz="0" w:space="0" w:color="auto"/>
        <w:left w:val="none" w:sz="0" w:space="0" w:color="auto"/>
        <w:bottom w:val="none" w:sz="0" w:space="0" w:color="auto"/>
        <w:right w:val="none" w:sz="0" w:space="0" w:color="auto"/>
      </w:divBdr>
      <w:divsChild>
        <w:div w:id="390007413">
          <w:marLeft w:val="0"/>
          <w:marRight w:val="0"/>
          <w:marTop w:val="0"/>
          <w:marBottom w:val="0"/>
          <w:divBdr>
            <w:top w:val="none" w:sz="0" w:space="0" w:color="auto"/>
            <w:left w:val="none" w:sz="0" w:space="0" w:color="auto"/>
            <w:bottom w:val="none" w:sz="0" w:space="0" w:color="auto"/>
            <w:right w:val="none" w:sz="0" w:space="0" w:color="auto"/>
          </w:divBdr>
          <w:divsChild>
            <w:div w:id="1455638696">
              <w:marLeft w:val="0"/>
              <w:marRight w:val="0"/>
              <w:marTop w:val="0"/>
              <w:marBottom w:val="0"/>
              <w:divBdr>
                <w:top w:val="none" w:sz="0" w:space="0" w:color="auto"/>
                <w:left w:val="none" w:sz="0" w:space="0" w:color="auto"/>
                <w:bottom w:val="none" w:sz="0" w:space="0" w:color="auto"/>
                <w:right w:val="none" w:sz="0" w:space="0" w:color="auto"/>
              </w:divBdr>
            </w:div>
            <w:div w:id="2057118559">
              <w:marLeft w:val="0"/>
              <w:marRight w:val="0"/>
              <w:marTop w:val="0"/>
              <w:marBottom w:val="0"/>
              <w:divBdr>
                <w:top w:val="none" w:sz="0" w:space="0" w:color="auto"/>
                <w:left w:val="none" w:sz="0" w:space="0" w:color="auto"/>
                <w:bottom w:val="none" w:sz="0" w:space="0" w:color="auto"/>
                <w:right w:val="none" w:sz="0" w:space="0" w:color="auto"/>
              </w:divBdr>
              <w:divsChild>
                <w:div w:id="825049339">
                  <w:marLeft w:val="0"/>
                  <w:marRight w:val="0"/>
                  <w:marTop w:val="0"/>
                  <w:marBottom w:val="0"/>
                  <w:divBdr>
                    <w:top w:val="none" w:sz="0" w:space="0" w:color="auto"/>
                    <w:left w:val="none" w:sz="0" w:space="0" w:color="auto"/>
                    <w:bottom w:val="none" w:sz="0" w:space="0" w:color="auto"/>
                    <w:right w:val="none" w:sz="0" w:space="0" w:color="auto"/>
                  </w:divBdr>
                  <w:divsChild>
                    <w:div w:id="1955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2851">
      <w:bodyDiv w:val="1"/>
      <w:marLeft w:val="0"/>
      <w:marRight w:val="0"/>
      <w:marTop w:val="0"/>
      <w:marBottom w:val="0"/>
      <w:divBdr>
        <w:top w:val="none" w:sz="0" w:space="0" w:color="auto"/>
        <w:left w:val="none" w:sz="0" w:space="0" w:color="auto"/>
        <w:bottom w:val="none" w:sz="0" w:space="0" w:color="auto"/>
        <w:right w:val="none" w:sz="0" w:space="0" w:color="auto"/>
      </w:divBdr>
    </w:div>
    <w:div w:id="1386948764">
      <w:bodyDiv w:val="1"/>
      <w:marLeft w:val="0"/>
      <w:marRight w:val="0"/>
      <w:marTop w:val="0"/>
      <w:marBottom w:val="0"/>
      <w:divBdr>
        <w:top w:val="none" w:sz="0" w:space="0" w:color="auto"/>
        <w:left w:val="none" w:sz="0" w:space="0" w:color="auto"/>
        <w:bottom w:val="none" w:sz="0" w:space="0" w:color="auto"/>
        <w:right w:val="none" w:sz="0" w:space="0" w:color="auto"/>
      </w:divBdr>
    </w:div>
    <w:div w:id="1390109892">
      <w:bodyDiv w:val="1"/>
      <w:marLeft w:val="0"/>
      <w:marRight w:val="0"/>
      <w:marTop w:val="0"/>
      <w:marBottom w:val="0"/>
      <w:divBdr>
        <w:top w:val="none" w:sz="0" w:space="0" w:color="auto"/>
        <w:left w:val="none" w:sz="0" w:space="0" w:color="auto"/>
        <w:bottom w:val="none" w:sz="0" w:space="0" w:color="auto"/>
        <w:right w:val="none" w:sz="0" w:space="0" w:color="auto"/>
      </w:divBdr>
    </w:div>
    <w:div w:id="1393234351">
      <w:bodyDiv w:val="1"/>
      <w:marLeft w:val="0"/>
      <w:marRight w:val="0"/>
      <w:marTop w:val="0"/>
      <w:marBottom w:val="0"/>
      <w:divBdr>
        <w:top w:val="none" w:sz="0" w:space="0" w:color="auto"/>
        <w:left w:val="none" w:sz="0" w:space="0" w:color="auto"/>
        <w:bottom w:val="none" w:sz="0" w:space="0" w:color="auto"/>
        <w:right w:val="none" w:sz="0" w:space="0" w:color="auto"/>
      </w:divBdr>
    </w:div>
    <w:div w:id="1428454848">
      <w:bodyDiv w:val="1"/>
      <w:marLeft w:val="0"/>
      <w:marRight w:val="0"/>
      <w:marTop w:val="0"/>
      <w:marBottom w:val="0"/>
      <w:divBdr>
        <w:top w:val="none" w:sz="0" w:space="0" w:color="auto"/>
        <w:left w:val="none" w:sz="0" w:space="0" w:color="auto"/>
        <w:bottom w:val="none" w:sz="0" w:space="0" w:color="auto"/>
        <w:right w:val="none" w:sz="0" w:space="0" w:color="auto"/>
      </w:divBdr>
    </w:div>
    <w:div w:id="1498617460">
      <w:bodyDiv w:val="1"/>
      <w:marLeft w:val="0"/>
      <w:marRight w:val="0"/>
      <w:marTop w:val="0"/>
      <w:marBottom w:val="0"/>
      <w:divBdr>
        <w:top w:val="none" w:sz="0" w:space="0" w:color="auto"/>
        <w:left w:val="none" w:sz="0" w:space="0" w:color="auto"/>
        <w:bottom w:val="none" w:sz="0" w:space="0" w:color="auto"/>
        <w:right w:val="none" w:sz="0" w:space="0" w:color="auto"/>
      </w:divBdr>
    </w:div>
    <w:div w:id="1508980496">
      <w:bodyDiv w:val="1"/>
      <w:marLeft w:val="0"/>
      <w:marRight w:val="0"/>
      <w:marTop w:val="0"/>
      <w:marBottom w:val="0"/>
      <w:divBdr>
        <w:top w:val="none" w:sz="0" w:space="0" w:color="auto"/>
        <w:left w:val="none" w:sz="0" w:space="0" w:color="auto"/>
        <w:bottom w:val="none" w:sz="0" w:space="0" w:color="auto"/>
        <w:right w:val="none" w:sz="0" w:space="0" w:color="auto"/>
      </w:divBdr>
    </w:div>
    <w:div w:id="1509519217">
      <w:bodyDiv w:val="1"/>
      <w:marLeft w:val="0"/>
      <w:marRight w:val="0"/>
      <w:marTop w:val="0"/>
      <w:marBottom w:val="0"/>
      <w:divBdr>
        <w:top w:val="none" w:sz="0" w:space="0" w:color="auto"/>
        <w:left w:val="none" w:sz="0" w:space="0" w:color="auto"/>
        <w:bottom w:val="none" w:sz="0" w:space="0" w:color="auto"/>
        <w:right w:val="none" w:sz="0" w:space="0" w:color="auto"/>
      </w:divBdr>
    </w:div>
    <w:div w:id="1525438811">
      <w:bodyDiv w:val="1"/>
      <w:marLeft w:val="0"/>
      <w:marRight w:val="0"/>
      <w:marTop w:val="0"/>
      <w:marBottom w:val="0"/>
      <w:divBdr>
        <w:top w:val="none" w:sz="0" w:space="0" w:color="auto"/>
        <w:left w:val="none" w:sz="0" w:space="0" w:color="auto"/>
        <w:bottom w:val="none" w:sz="0" w:space="0" w:color="auto"/>
        <w:right w:val="none" w:sz="0" w:space="0" w:color="auto"/>
      </w:divBdr>
      <w:divsChild>
        <w:div w:id="204759109">
          <w:marLeft w:val="0"/>
          <w:marRight w:val="0"/>
          <w:marTop w:val="0"/>
          <w:marBottom w:val="0"/>
          <w:divBdr>
            <w:top w:val="none" w:sz="0" w:space="0" w:color="auto"/>
            <w:left w:val="none" w:sz="0" w:space="0" w:color="auto"/>
            <w:bottom w:val="none" w:sz="0" w:space="0" w:color="auto"/>
            <w:right w:val="none" w:sz="0" w:space="0" w:color="auto"/>
          </w:divBdr>
          <w:divsChild>
            <w:div w:id="1180507427">
              <w:marLeft w:val="0"/>
              <w:marRight w:val="0"/>
              <w:marTop w:val="0"/>
              <w:marBottom w:val="0"/>
              <w:divBdr>
                <w:top w:val="none" w:sz="0" w:space="0" w:color="auto"/>
                <w:left w:val="none" w:sz="0" w:space="0" w:color="auto"/>
                <w:bottom w:val="none" w:sz="0" w:space="0" w:color="auto"/>
                <w:right w:val="none" w:sz="0" w:space="0" w:color="auto"/>
              </w:divBdr>
            </w:div>
            <w:div w:id="1635528808">
              <w:marLeft w:val="0"/>
              <w:marRight w:val="0"/>
              <w:marTop w:val="0"/>
              <w:marBottom w:val="0"/>
              <w:divBdr>
                <w:top w:val="none" w:sz="0" w:space="0" w:color="auto"/>
                <w:left w:val="none" w:sz="0" w:space="0" w:color="auto"/>
                <w:bottom w:val="none" w:sz="0" w:space="0" w:color="auto"/>
                <w:right w:val="none" w:sz="0" w:space="0" w:color="auto"/>
              </w:divBdr>
              <w:divsChild>
                <w:div w:id="1819416857">
                  <w:marLeft w:val="0"/>
                  <w:marRight w:val="0"/>
                  <w:marTop w:val="0"/>
                  <w:marBottom w:val="0"/>
                  <w:divBdr>
                    <w:top w:val="none" w:sz="0" w:space="0" w:color="auto"/>
                    <w:left w:val="none" w:sz="0" w:space="0" w:color="auto"/>
                    <w:bottom w:val="none" w:sz="0" w:space="0" w:color="auto"/>
                    <w:right w:val="none" w:sz="0" w:space="0" w:color="auto"/>
                  </w:divBdr>
                  <w:divsChild>
                    <w:div w:id="17213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082">
      <w:bodyDiv w:val="1"/>
      <w:marLeft w:val="0"/>
      <w:marRight w:val="0"/>
      <w:marTop w:val="0"/>
      <w:marBottom w:val="0"/>
      <w:divBdr>
        <w:top w:val="none" w:sz="0" w:space="0" w:color="auto"/>
        <w:left w:val="none" w:sz="0" w:space="0" w:color="auto"/>
        <w:bottom w:val="none" w:sz="0" w:space="0" w:color="auto"/>
        <w:right w:val="none" w:sz="0" w:space="0" w:color="auto"/>
      </w:divBdr>
    </w:div>
    <w:div w:id="1596477481">
      <w:bodyDiv w:val="1"/>
      <w:marLeft w:val="0"/>
      <w:marRight w:val="0"/>
      <w:marTop w:val="0"/>
      <w:marBottom w:val="0"/>
      <w:divBdr>
        <w:top w:val="none" w:sz="0" w:space="0" w:color="auto"/>
        <w:left w:val="none" w:sz="0" w:space="0" w:color="auto"/>
        <w:bottom w:val="none" w:sz="0" w:space="0" w:color="auto"/>
        <w:right w:val="none" w:sz="0" w:space="0" w:color="auto"/>
      </w:divBdr>
      <w:divsChild>
        <w:div w:id="1470169417">
          <w:marLeft w:val="0"/>
          <w:marRight w:val="0"/>
          <w:marTop w:val="0"/>
          <w:marBottom w:val="0"/>
          <w:divBdr>
            <w:top w:val="none" w:sz="0" w:space="0" w:color="auto"/>
            <w:left w:val="none" w:sz="0" w:space="0" w:color="auto"/>
            <w:bottom w:val="none" w:sz="0" w:space="0" w:color="auto"/>
            <w:right w:val="none" w:sz="0" w:space="0" w:color="auto"/>
          </w:divBdr>
          <w:divsChild>
            <w:div w:id="1755473567">
              <w:marLeft w:val="0"/>
              <w:marRight w:val="0"/>
              <w:marTop w:val="0"/>
              <w:marBottom w:val="0"/>
              <w:divBdr>
                <w:top w:val="none" w:sz="0" w:space="0" w:color="auto"/>
                <w:left w:val="none" w:sz="0" w:space="0" w:color="auto"/>
                <w:bottom w:val="none" w:sz="0" w:space="0" w:color="auto"/>
                <w:right w:val="none" w:sz="0" w:space="0" w:color="auto"/>
              </w:divBdr>
            </w:div>
            <w:div w:id="1995790294">
              <w:marLeft w:val="0"/>
              <w:marRight w:val="0"/>
              <w:marTop w:val="0"/>
              <w:marBottom w:val="0"/>
              <w:divBdr>
                <w:top w:val="none" w:sz="0" w:space="0" w:color="auto"/>
                <w:left w:val="none" w:sz="0" w:space="0" w:color="auto"/>
                <w:bottom w:val="none" w:sz="0" w:space="0" w:color="auto"/>
                <w:right w:val="none" w:sz="0" w:space="0" w:color="auto"/>
              </w:divBdr>
              <w:divsChild>
                <w:div w:id="1725177851">
                  <w:marLeft w:val="0"/>
                  <w:marRight w:val="0"/>
                  <w:marTop w:val="0"/>
                  <w:marBottom w:val="0"/>
                  <w:divBdr>
                    <w:top w:val="none" w:sz="0" w:space="0" w:color="auto"/>
                    <w:left w:val="none" w:sz="0" w:space="0" w:color="auto"/>
                    <w:bottom w:val="none" w:sz="0" w:space="0" w:color="auto"/>
                    <w:right w:val="none" w:sz="0" w:space="0" w:color="auto"/>
                  </w:divBdr>
                  <w:divsChild>
                    <w:div w:id="173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1395">
      <w:bodyDiv w:val="1"/>
      <w:marLeft w:val="0"/>
      <w:marRight w:val="0"/>
      <w:marTop w:val="0"/>
      <w:marBottom w:val="0"/>
      <w:divBdr>
        <w:top w:val="none" w:sz="0" w:space="0" w:color="auto"/>
        <w:left w:val="none" w:sz="0" w:space="0" w:color="auto"/>
        <w:bottom w:val="none" w:sz="0" w:space="0" w:color="auto"/>
        <w:right w:val="none" w:sz="0" w:space="0" w:color="auto"/>
      </w:divBdr>
      <w:divsChild>
        <w:div w:id="1436903035">
          <w:marLeft w:val="0"/>
          <w:marRight w:val="0"/>
          <w:marTop w:val="0"/>
          <w:marBottom w:val="0"/>
          <w:divBdr>
            <w:top w:val="none" w:sz="0" w:space="0" w:color="auto"/>
            <w:left w:val="none" w:sz="0" w:space="0" w:color="auto"/>
            <w:bottom w:val="none" w:sz="0" w:space="0" w:color="auto"/>
            <w:right w:val="none" w:sz="0" w:space="0" w:color="auto"/>
          </w:divBdr>
          <w:divsChild>
            <w:div w:id="1573009276">
              <w:marLeft w:val="0"/>
              <w:marRight w:val="0"/>
              <w:marTop w:val="0"/>
              <w:marBottom w:val="0"/>
              <w:divBdr>
                <w:top w:val="none" w:sz="0" w:space="0" w:color="auto"/>
                <w:left w:val="none" w:sz="0" w:space="0" w:color="auto"/>
                <w:bottom w:val="none" w:sz="0" w:space="0" w:color="auto"/>
                <w:right w:val="none" w:sz="0" w:space="0" w:color="auto"/>
              </w:divBdr>
            </w:div>
            <w:div w:id="438337109">
              <w:marLeft w:val="0"/>
              <w:marRight w:val="0"/>
              <w:marTop w:val="0"/>
              <w:marBottom w:val="0"/>
              <w:divBdr>
                <w:top w:val="none" w:sz="0" w:space="0" w:color="auto"/>
                <w:left w:val="none" w:sz="0" w:space="0" w:color="auto"/>
                <w:bottom w:val="none" w:sz="0" w:space="0" w:color="auto"/>
                <w:right w:val="none" w:sz="0" w:space="0" w:color="auto"/>
              </w:divBdr>
              <w:divsChild>
                <w:div w:id="2033333149">
                  <w:marLeft w:val="0"/>
                  <w:marRight w:val="0"/>
                  <w:marTop w:val="0"/>
                  <w:marBottom w:val="0"/>
                  <w:divBdr>
                    <w:top w:val="none" w:sz="0" w:space="0" w:color="auto"/>
                    <w:left w:val="none" w:sz="0" w:space="0" w:color="auto"/>
                    <w:bottom w:val="none" w:sz="0" w:space="0" w:color="auto"/>
                    <w:right w:val="none" w:sz="0" w:space="0" w:color="auto"/>
                  </w:divBdr>
                  <w:divsChild>
                    <w:div w:id="6997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9359">
      <w:bodyDiv w:val="1"/>
      <w:marLeft w:val="0"/>
      <w:marRight w:val="0"/>
      <w:marTop w:val="0"/>
      <w:marBottom w:val="0"/>
      <w:divBdr>
        <w:top w:val="none" w:sz="0" w:space="0" w:color="auto"/>
        <w:left w:val="none" w:sz="0" w:space="0" w:color="auto"/>
        <w:bottom w:val="none" w:sz="0" w:space="0" w:color="auto"/>
        <w:right w:val="none" w:sz="0" w:space="0" w:color="auto"/>
      </w:divBdr>
      <w:divsChild>
        <w:div w:id="1427581871">
          <w:marLeft w:val="0"/>
          <w:marRight w:val="0"/>
          <w:marTop w:val="0"/>
          <w:marBottom w:val="0"/>
          <w:divBdr>
            <w:top w:val="none" w:sz="0" w:space="0" w:color="auto"/>
            <w:left w:val="none" w:sz="0" w:space="0" w:color="auto"/>
            <w:bottom w:val="none" w:sz="0" w:space="0" w:color="auto"/>
            <w:right w:val="none" w:sz="0" w:space="0" w:color="auto"/>
          </w:divBdr>
          <w:divsChild>
            <w:div w:id="203563180">
              <w:marLeft w:val="0"/>
              <w:marRight w:val="0"/>
              <w:marTop w:val="0"/>
              <w:marBottom w:val="0"/>
              <w:divBdr>
                <w:top w:val="none" w:sz="0" w:space="0" w:color="auto"/>
                <w:left w:val="none" w:sz="0" w:space="0" w:color="auto"/>
                <w:bottom w:val="none" w:sz="0" w:space="0" w:color="auto"/>
                <w:right w:val="none" w:sz="0" w:space="0" w:color="auto"/>
              </w:divBdr>
            </w:div>
            <w:div w:id="1476683779">
              <w:marLeft w:val="0"/>
              <w:marRight w:val="0"/>
              <w:marTop w:val="0"/>
              <w:marBottom w:val="0"/>
              <w:divBdr>
                <w:top w:val="none" w:sz="0" w:space="0" w:color="auto"/>
                <w:left w:val="none" w:sz="0" w:space="0" w:color="auto"/>
                <w:bottom w:val="none" w:sz="0" w:space="0" w:color="auto"/>
                <w:right w:val="none" w:sz="0" w:space="0" w:color="auto"/>
              </w:divBdr>
              <w:divsChild>
                <w:div w:id="158084135">
                  <w:marLeft w:val="0"/>
                  <w:marRight w:val="0"/>
                  <w:marTop w:val="0"/>
                  <w:marBottom w:val="0"/>
                  <w:divBdr>
                    <w:top w:val="none" w:sz="0" w:space="0" w:color="auto"/>
                    <w:left w:val="none" w:sz="0" w:space="0" w:color="auto"/>
                    <w:bottom w:val="none" w:sz="0" w:space="0" w:color="auto"/>
                    <w:right w:val="none" w:sz="0" w:space="0" w:color="auto"/>
                  </w:divBdr>
                  <w:divsChild>
                    <w:div w:id="966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7723">
      <w:bodyDiv w:val="1"/>
      <w:marLeft w:val="0"/>
      <w:marRight w:val="0"/>
      <w:marTop w:val="0"/>
      <w:marBottom w:val="0"/>
      <w:divBdr>
        <w:top w:val="none" w:sz="0" w:space="0" w:color="auto"/>
        <w:left w:val="none" w:sz="0" w:space="0" w:color="auto"/>
        <w:bottom w:val="none" w:sz="0" w:space="0" w:color="auto"/>
        <w:right w:val="none" w:sz="0" w:space="0" w:color="auto"/>
      </w:divBdr>
    </w:div>
    <w:div w:id="1646426725">
      <w:bodyDiv w:val="1"/>
      <w:marLeft w:val="0"/>
      <w:marRight w:val="0"/>
      <w:marTop w:val="0"/>
      <w:marBottom w:val="0"/>
      <w:divBdr>
        <w:top w:val="none" w:sz="0" w:space="0" w:color="auto"/>
        <w:left w:val="none" w:sz="0" w:space="0" w:color="auto"/>
        <w:bottom w:val="none" w:sz="0" w:space="0" w:color="auto"/>
        <w:right w:val="none" w:sz="0" w:space="0" w:color="auto"/>
      </w:divBdr>
    </w:div>
    <w:div w:id="1733044479">
      <w:bodyDiv w:val="1"/>
      <w:marLeft w:val="0"/>
      <w:marRight w:val="0"/>
      <w:marTop w:val="0"/>
      <w:marBottom w:val="0"/>
      <w:divBdr>
        <w:top w:val="none" w:sz="0" w:space="0" w:color="auto"/>
        <w:left w:val="none" w:sz="0" w:space="0" w:color="auto"/>
        <w:bottom w:val="none" w:sz="0" w:space="0" w:color="auto"/>
        <w:right w:val="none" w:sz="0" w:space="0" w:color="auto"/>
      </w:divBdr>
    </w:div>
    <w:div w:id="1740858670">
      <w:bodyDiv w:val="1"/>
      <w:marLeft w:val="0"/>
      <w:marRight w:val="0"/>
      <w:marTop w:val="0"/>
      <w:marBottom w:val="0"/>
      <w:divBdr>
        <w:top w:val="none" w:sz="0" w:space="0" w:color="auto"/>
        <w:left w:val="none" w:sz="0" w:space="0" w:color="auto"/>
        <w:bottom w:val="none" w:sz="0" w:space="0" w:color="auto"/>
        <w:right w:val="none" w:sz="0" w:space="0" w:color="auto"/>
      </w:divBdr>
    </w:div>
    <w:div w:id="1754744146">
      <w:bodyDiv w:val="1"/>
      <w:marLeft w:val="0"/>
      <w:marRight w:val="0"/>
      <w:marTop w:val="0"/>
      <w:marBottom w:val="0"/>
      <w:divBdr>
        <w:top w:val="none" w:sz="0" w:space="0" w:color="auto"/>
        <w:left w:val="none" w:sz="0" w:space="0" w:color="auto"/>
        <w:bottom w:val="none" w:sz="0" w:space="0" w:color="auto"/>
        <w:right w:val="none" w:sz="0" w:space="0" w:color="auto"/>
      </w:divBdr>
    </w:div>
    <w:div w:id="1769735915">
      <w:bodyDiv w:val="1"/>
      <w:marLeft w:val="0"/>
      <w:marRight w:val="0"/>
      <w:marTop w:val="0"/>
      <w:marBottom w:val="0"/>
      <w:divBdr>
        <w:top w:val="none" w:sz="0" w:space="0" w:color="auto"/>
        <w:left w:val="none" w:sz="0" w:space="0" w:color="auto"/>
        <w:bottom w:val="none" w:sz="0" w:space="0" w:color="auto"/>
        <w:right w:val="none" w:sz="0" w:space="0" w:color="auto"/>
      </w:divBdr>
    </w:div>
    <w:div w:id="1816800676">
      <w:bodyDiv w:val="1"/>
      <w:marLeft w:val="0"/>
      <w:marRight w:val="0"/>
      <w:marTop w:val="0"/>
      <w:marBottom w:val="0"/>
      <w:divBdr>
        <w:top w:val="none" w:sz="0" w:space="0" w:color="auto"/>
        <w:left w:val="none" w:sz="0" w:space="0" w:color="auto"/>
        <w:bottom w:val="none" w:sz="0" w:space="0" w:color="auto"/>
        <w:right w:val="none" w:sz="0" w:space="0" w:color="auto"/>
      </w:divBdr>
    </w:div>
    <w:div w:id="1831142756">
      <w:bodyDiv w:val="1"/>
      <w:marLeft w:val="0"/>
      <w:marRight w:val="0"/>
      <w:marTop w:val="0"/>
      <w:marBottom w:val="0"/>
      <w:divBdr>
        <w:top w:val="none" w:sz="0" w:space="0" w:color="auto"/>
        <w:left w:val="none" w:sz="0" w:space="0" w:color="auto"/>
        <w:bottom w:val="none" w:sz="0" w:space="0" w:color="auto"/>
        <w:right w:val="none" w:sz="0" w:space="0" w:color="auto"/>
      </w:divBdr>
      <w:divsChild>
        <w:div w:id="367923824">
          <w:marLeft w:val="0"/>
          <w:marRight w:val="0"/>
          <w:marTop w:val="0"/>
          <w:marBottom w:val="0"/>
          <w:divBdr>
            <w:top w:val="none" w:sz="0" w:space="0" w:color="auto"/>
            <w:left w:val="none" w:sz="0" w:space="0" w:color="auto"/>
            <w:bottom w:val="none" w:sz="0" w:space="0" w:color="auto"/>
            <w:right w:val="none" w:sz="0" w:space="0" w:color="auto"/>
          </w:divBdr>
          <w:divsChild>
            <w:div w:id="1923905186">
              <w:marLeft w:val="0"/>
              <w:marRight w:val="0"/>
              <w:marTop w:val="0"/>
              <w:marBottom w:val="0"/>
              <w:divBdr>
                <w:top w:val="none" w:sz="0" w:space="0" w:color="auto"/>
                <w:left w:val="none" w:sz="0" w:space="0" w:color="auto"/>
                <w:bottom w:val="none" w:sz="0" w:space="0" w:color="auto"/>
                <w:right w:val="none" w:sz="0" w:space="0" w:color="auto"/>
              </w:divBdr>
            </w:div>
            <w:div w:id="1120955113">
              <w:marLeft w:val="0"/>
              <w:marRight w:val="0"/>
              <w:marTop w:val="0"/>
              <w:marBottom w:val="0"/>
              <w:divBdr>
                <w:top w:val="none" w:sz="0" w:space="0" w:color="auto"/>
                <w:left w:val="none" w:sz="0" w:space="0" w:color="auto"/>
                <w:bottom w:val="none" w:sz="0" w:space="0" w:color="auto"/>
                <w:right w:val="none" w:sz="0" w:space="0" w:color="auto"/>
              </w:divBdr>
              <w:divsChild>
                <w:div w:id="686640011">
                  <w:marLeft w:val="0"/>
                  <w:marRight w:val="0"/>
                  <w:marTop w:val="0"/>
                  <w:marBottom w:val="0"/>
                  <w:divBdr>
                    <w:top w:val="none" w:sz="0" w:space="0" w:color="auto"/>
                    <w:left w:val="none" w:sz="0" w:space="0" w:color="auto"/>
                    <w:bottom w:val="none" w:sz="0" w:space="0" w:color="auto"/>
                    <w:right w:val="none" w:sz="0" w:space="0" w:color="auto"/>
                  </w:divBdr>
                  <w:divsChild>
                    <w:div w:id="11459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49353">
      <w:bodyDiv w:val="1"/>
      <w:marLeft w:val="0"/>
      <w:marRight w:val="0"/>
      <w:marTop w:val="0"/>
      <w:marBottom w:val="0"/>
      <w:divBdr>
        <w:top w:val="none" w:sz="0" w:space="0" w:color="auto"/>
        <w:left w:val="none" w:sz="0" w:space="0" w:color="auto"/>
        <w:bottom w:val="none" w:sz="0" w:space="0" w:color="auto"/>
        <w:right w:val="none" w:sz="0" w:space="0" w:color="auto"/>
      </w:divBdr>
    </w:div>
    <w:div w:id="1849757261">
      <w:bodyDiv w:val="1"/>
      <w:marLeft w:val="0"/>
      <w:marRight w:val="0"/>
      <w:marTop w:val="0"/>
      <w:marBottom w:val="0"/>
      <w:divBdr>
        <w:top w:val="none" w:sz="0" w:space="0" w:color="auto"/>
        <w:left w:val="none" w:sz="0" w:space="0" w:color="auto"/>
        <w:bottom w:val="none" w:sz="0" w:space="0" w:color="auto"/>
        <w:right w:val="none" w:sz="0" w:space="0" w:color="auto"/>
      </w:divBdr>
    </w:div>
    <w:div w:id="1912882576">
      <w:bodyDiv w:val="1"/>
      <w:marLeft w:val="0"/>
      <w:marRight w:val="0"/>
      <w:marTop w:val="0"/>
      <w:marBottom w:val="0"/>
      <w:divBdr>
        <w:top w:val="none" w:sz="0" w:space="0" w:color="auto"/>
        <w:left w:val="none" w:sz="0" w:space="0" w:color="auto"/>
        <w:bottom w:val="none" w:sz="0" w:space="0" w:color="auto"/>
        <w:right w:val="none" w:sz="0" w:space="0" w:color="auto"/>
      </w:divBdr>
      <w:divsChild>
        <w:div w:id="616257822">
          <w:marLeft w:val="0"/>
          <w:marRight w:val="0"/>
          <w:marTop w:val="0"/>
          <w:marBottom w:val="0"/>
          <w:divBdr>
            <w:top w:val="none" w:sz="0" w:space="0" w:color="auto"/>
            <w:left w:val="none" w:sz="0" w:space="0" w:color="auto"/>
            <w:bottom w:val="none" w:sz="0" w:space="0" w:color="auto"/>
            <w:right w:val="none" w:sz="0" w:space="0" w:color="auto"/>
          </w:divBdr>
          <w:divsChild>
            <w:div w:id="951742645">
              <w:marLeft w:val="0"/>
              <w:marRight w:val="0"/>
              <w:marTop w:val="0"/>
              <w:marBottom w:val="0"/>
              <w:divBdr>
                <w:top w:val="none" w:sz="0" w:space="0" w:color="auto"/>
                <w:left w:val="none" w:sz="0" w:space="0" w:color="auto"/>
                <w:bottom w:val="none" w:sz="0" w:space="0" w:color="auto"/>
                <w:right w:val="none" w:sz="0" w:space="0" w:color="auto"/>
              </w:divBdr>
            </w:div>
            <w:div w:id="855774504">
              <w:marLeft w:val="0"/>
              <w:marRight w:val="0"/>
              <w:marTop w:val="0"/>
              <w:marBottom w:val="0"/>
              <w:divBdr>
                <w:top w:val="none" w:sz="0" w:space="0" w:color="auto"/>
                <w:left w:val="none" w:sz="0" w:space="0" w:color="auto"/>
                <w:bottom w:val="none" w:sz="0" w:space="0" w:color="auto"/>
                <w:right w:val="none" w:sz="0" w:space="0" w:color="auto"/>
              </w:divBdr>
              <w:divsChild>
                <w:div w:id="1452548373">
                  <w:marLeft w:val="0"/>
                  <w:marRight w:val="0"/>
                  <w:marTop w:val="0"/>
                  <w:marBottom w:val="0"/>
                  <w:divBdr>
                    <w:top w:val="none" w:sz="0" w:space="0" w:color="auto"/>
                    <w:left w:val="none" w:sz="0" w:space="0" w:color="auto"/>
                    <w:bottom w:val="none" w:sz="0" w:space="0" w:color="auto"/>
                    <w:right w:val="none" w:sz="0" w:space="0" w:color="auto"/>
                  </w:divBdr>
                  <w:divsChild>
                    <w:div w:id="17942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89372">
      <w:bodyDiv w:val="1"/>
      <w:marLeft w:val="0"/>
      <w:marRight w:val="0"/>
      <w:marTop w:val="0"/>
      <w:marBottom w:val="0"/>
      <w:divBdr>
        <w:top w:val="none" w:sz="0" w:space="0" w:color="auto"/>
        <w:left w:val="none" w:sz="0" w:space="0" w:color="auto"/>
        <w:bottom w:val="none" w:sz="0" w:space="0" w:color="auto"/>
        <w:right w:val="none" w:sz="0" w:space="0" w:color="auto"/>
      </w:divBdr>
    </w:div>
    <w:div w:id="1948583662">
      <w:bodyDiv w:val="1"/>
      <w:marLeft w:val="0"/>
      <w:marRight w:val="0"/>
      <w:marTop w:val="0"/>
      <w:marBottom w:val="0"/>
      <w:divBdr>
        <w:top w:val="none" w:sz="0" w:space="0" w:color="auto"/>
        <w:left w:val="none" w:sz="0" w:space="0" w:color="auto"/>
        <w:bottom w:val="none" w:sz="0" w:space="0" w:color="auto"/>
        <w:right w:val="none" w:sz="0" w:space="0" w:color="auto"/>
      </w:divBdr>
      <w:divsChild>
        <w:div w:id="919674848">
          <w:marLeft w:val="0"/>
          <w:marRight w:val="0"/>
          <w:marTop w:val="0"/>
          <w:marBottom w:val="0"/>
          <w:divBdr>
            <w:top w:val="none" w:sz="0" w:space="0" w:color="auto"/>
            <w:left w:val="none" w:sz="0" w:space="0" w:color="auto"/>
            <w:bottom w:val="none" w:sz="0" w:space="0" w:color="auto"/>
            <w:right w:val="none" w:sz="0" w:space="0" w:color="auto"/>
          </w:divBdr>
          <w:divsChild>
            <w:div w:id="1676569176">
              <w:marLeft w:val="0"/>
              <w:marRight w:val="0"/>
              <w:marTop w:val="0"/>
              <w:marBottom w:val="0"/>
              <w:divBdr>
                <w:top w:val="none" w:sz="0" w:space="0" w:color="auto"/>
                <w:left w:val="none" w:sz="0" w:space="0" w:color="auto"/>
                <w:bottom w:val="none" w:sz="0" w:space="0" w:color="auto"/>
                <w:right w:val="none" w:sz="0" w:space="0" w:color="auto"/>
              </w:divBdr>
            </w:div>
            <w:div w:id="393359688">
              <w:marLeft w:val="0"/>
              <w:marRight w:val="0"/>
              <w:marTop w:val="0"/>
              <w:marBottom w:val="0"/>
              <w:divBdr>
                <w:top w:val="none" w:sz="0" w:space="0" w:color="auto"/>
                <w:left w:val="none" w:sz="0" w:space="0" w:color="auto"/>
                <w:bottom w:val="none" w:sz="0" w:space="0" w:color="auto"/>
                <w:right w:val="none" w:sz="0" w:space="0" w:color="auto"/>
              </w:divBdr>
              <w:divsChild>
                <w:div w:id="402223169">
                  <w:marLeft w:val="0"/>
                  <w:marRight w:val="0"/>
                  <w:marTop w:val="0"/>
                  <w:marBottom w:val="0"/>
                  <w:divBdr>
                    <w:top w:val="none" w:sz="0" w:space="0" w:color="auto"/>
                    <w:left w:val="none" w:sz="0" w:space="0" w:color="auto"/>
                    <w:bottom w:val="none" w:sz="0" w:space="0" w:color="auto"/>
                    <w:right w:val="none" w:sz="0" w:space="0" w:color="auto"/>
                  </w:divBdr>
                  <w:divsChild>
                    <w:div w:id="15808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0912">
      <w:bodyDiv w:val="1"/>
      <w:marLeft w:val="0"/>
      <w:marRight w:val="0"/>
      <w:marTop w:val="0"/>
      <w:marBottom w:val="0"/>
      <w:divBdr>
        <w:top w:val="none" w:sz="0" w:space="0" w:color="auto"/>
        <w:left w:val="none" w:sz="0" w:space="0" w:color="auto"/>
        <w:bottom w:val="none" w:sz="0" w:space="0" w:color="auto"/>
        <w:right w:val="none" w:sz="0" w:space="0" w:color="auto"/>
      </w:divBdr>
    </w:div>
    <w:div w:id="1988244591">
      <w:bodyDiv w:val="1"/>
      <w:marLeft w:val="0"/>
      <w:marRight w:val="0"/>
      <w:marTop w:val="0"/>
      <w:marBottom w:val="0"/>
      <w:divBdr>
        <w:top w:val="none" w:sz="0" w:space="0" w:color="auto"/>
        <w:left w:val="none" w:sz="0" w:space="0" w:color="auto"/>
        <w:bottom w:val="none" w:sz="0" w:space="0" w:color="auto"/>
        <w:right w:val="none" w:sz="0" w:space="0" w:color="auto"/>
      </w:divBdr>
    </w:div>
    <w:div w:id="1990010029">
      <w:bodyDiv w:val="1"/>
      <w:marLeft w:val="0"/>
      <w:marRight w:val="0"/>
      <w:marTop w:val="0"/>
      <w:marBottom w:val="0"/>
      <w:divBdr>
        <w:top w:val="none" w:sz="0" w:space="0" w:color="auto"/>
        <w:left w:val="none" w:sz="0" w:space="0" w:color="auto"/>
        <w:bottom w:val="none" w:sz="0" w:space="0" w:color="auto"/>
        <w:right w:val="none" w:sz="0" w:space="0" w:color="auto"/>
      </w:divBdr>
    </w:div>
    <w:div w:id="2011784813">
      <w:bodyDiv w:val="1"/>
      <w:marLeft w:val="0"/>
      <w:marRight w:val="0"/>
      <w:marTop w:val="0"/>
      <w:marBottom w:val="0"/>
      <w:divBdr>
        <w:top w:val="none" w:sz="0" w:space="0" w:color="auto"/>
        <w:left w:val="none" w:sz="0" w:space="0" w:color="auto"/>
        <w:bottom w:val="none" w:sz="0" w:space="0" w:color="auto"/>
        <w:right w:val="none" w:sz="0" w:space="0" w:color="auto"/>
      </w:divBdr>
    </w:div>
    <w:div w:id="2022002312">
      <w:bodyDiv w:val="1"/>
      <w:marLeft w:val="0"/>
      <w:marRight w:val="0"/>
      <w:marTop w:val="0"/>
      <w:marBottom w:val="0"/>
      <w:divBdr>
        <w:top w:val="none" w:sz="0" w:space="0" w:color="auto"/>
        <w:left w:val="none" w:sz="0" w:space="0" w:color="auto"/>
        <w:bottom w:val="none" w:sz="0" w:space="0" w:color="auto"/>
        <w:right w:val="none" w:sz="0" w:space="0" w:color="auto"/>
      </w:divBdr>
      <w:divsChild>
        <w:div w:id="1145465336">
          <w:marLeft w:val="0"/>
          <w:marRight w:val="0"/>
          <w:marTop w:val="0"/>
          <w:marBottom w:val="0"/>
          <w:divBdr>
            <w:top w:val="none" w:sz="0" w:space="0" w:color="auto"/>
            <w:left w:val="none" w:sz="0" w:space="0" w:color="auto"/>
            <w:bottom w:val="none" w:sz="0" w:space="0" w:color="auto"/>
            <w:right w:val="none" w:sz="0" w:space="0" w:color="auto"/>
          </w:divBdr>
          <w:divsChild>
            <w:div w:id="1162702504">
              <w:marLeft w:val="0"/>
              <w:marRight w:val="0"/>
              <w:marTop w:val="0"/>
              <w:marBottom w:val="0"/>
              <w:divBdr>
                <w:top w:val="none" w:sz="0" w:space="0" w:color="auto"/>
                <w:left w:val="none" w:sz="0" w:space="0" w:color="auto"/>
                <w:bottom w:val="none" w:sz="0" w:space="0" w:color="auto"/>
                <w:right w:val="none" w:sz="0" w:space="0" w:color="auto"/>
              </w:divBdr>
            </w:div>
            <w:div w:id="162402187">
              <w:marLeft w:val="0"/>
              <w:marRight w:val="0"/>
              <w:marTop w:val="0"/>
              <w:marBottom w:val="0"/>
              <w:divBdr>
                <w:top w:val="none" w:sz="0" w:space="0" w:color="auto"/>
                <w:left w:val="none" w:sz="0" w:space="0" w:color="auto"/>
                <w:bottom w:val="none" w:sz="0" w:space="0" w:color="auto"/>
                <w:right w:val="none" w:sz="0" w:space="0" w:color="auto"/>
              </w:divBdr>
              <w:divsChild>
                <w:div w:id="138307501">
                  <w:marLeft w:val="0"/>
                  <w:marRight w:val="0"/>
                  <w:marTop w:val="0"/>
                  <w:marBottom w:val="0"/>
                  <w:divBdr>
                    <w:top w:val="none" w:sz="0" w:space="0" w:color="auto"/>
                    <w:left w:val="none" w:sz="0" w:space="0" w:color="auto"/>
                    <w:bottom w:val="none" w:sz="0" w:space="0" w:color="auto"/>
                    <w:right w:val="none" w:sz="0" w:space="0" w:color="auto"/>
                  </w:divBdr>
                  <w:divsChild>
                    <w:div w:id="1402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0721">
      <w:bodyDiv w:val="1"/>
      <w:marLeft w:val="0"/>
      <w:marRight w:val="0"/>
      <w:marTop w:val="0"/>
      <w:marBottom w:val="0"/>
      <w:divBdr>
        <w:top w:val="none" w:sz="0" w:space="0" w:color="auto"/>
        <w:left w:val="none" w:sz="0" w:space="0" w:color="auto"/>
        <w:bottom w:val="none" w:sz="0" w:space="0" w:color="auto"/>
        <w:right w:val="none" w:sz="0" w:space="0" w:color="auto"/>
      </w:divBdr>
      <w:divsChild>
        <w:div w:id="42412205">
          <w:marLeft w:val="0"/>
          <w:marRight w:val="0"/>
          <w:marTop w:val="0"/>
          <w:marBottom w:val="0"/>
          <w:divBdr>
            <w:top w:val="none" w:sz="0" w:space="0" w:color="auto"/>
            <w:left w:val="none" w:sz="0" w:space="0" w:color="auto"/>
            <w:bottom w:val="none" w:sz="0" w:space="0" w:color="auto"/>
            <w:right w:val="none" w:sz="0" w:space="0" w:color="auto"/>
          </w:divBdr>
          <w:divsChild>
            <w:div w:id="19162001">
              <w:marLeft w:val="0"/>
              <w:marRight w:val="0"/>
              <w:marTop w:val="0"/>
              <w:marBottom w:val="0"/>
              <w:divBdr>
                <w:top w:val="none" w:sz="0" w:space="0" w:color="auto"/>
                <w:left w:val="none" w:sz="0" w:space="0" w:color="auto"/>
                <w:bottom w:val="none" w:sz="0" w:space="0" w:color="auto"/>
                <w:right w:val="none" w:sz="0" w:space="0" w:color="auto"/>
              </w:divBdr>
            </w:div>
            <w:div w:id="606815377">
              <w:marLeft w:val="0"/>
              <w:marRight w:val="0"/>
              <w:marTop w:val="0"/>
              <w:marBottom w:val="0"/>
              <w:divBdr>
                <w:top w:val="none" w:sz="0" w:space="0" w:color="auto"/>
                <w:left w:val="none" w:sz="0" w:space="0" w:color="auto"/>
                <w:bottom w:val="none" w:sz="0" w:space="0" w:color="auto"/>
                <w:right w:val="none" w:sz="0" w:space="0" w:color="auto"/>
              </w:divBdr>
              <w:divsChild>
                <w:div w:id="1282299841">
                  <w:marLeft w:val="0"/>
                  <w:marRight w:val="0"/>
                  <w:marTop w:val="0"/>
                  <w:marBottom w:val="0"/>
                  <w:divBdr>
                    <w:top w:val="none" w:sz="0" w:space="0" w:color="auto"/>
                    <w:left w:val="none" w:sz="0" w:space="0" w:color="auto"/>
                    <w:bottom w:val="none" w:sz="0" w:space="0" w:color="auto"/>
                    <w:right w:val="none" w:sz="0" w:space="0" w:color="auto"/>
                  </w:divBdr>
                  <w:divsChild>
                    <w:div w:id="1633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re\OneDrive\Documents\Benutzerdefinierte%20Office-Vorlagen\FZ%20Raster%20-%20222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BC45-B57A-4A72-944F-84FEAF5D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FZ Raster - 2222.dotx</Template>
  <TotalTime>0</TotalTime>
  <Pages>13</Pages>
  <Words>1068</Words>
  <Characters>6731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Equalizer</dc:creator>
  <cp:keywords/>
  <dc:description/>
  <cp:lastModifiedBy>The Equalizer</cp:lastModifiedBy>
  <cp:revision>75</cp:revision>
  <cp:lastPrinted>2024-12-01T15:06:00Z</cp:lastPrinted>
  <dcterms:created xsi:type="dcterms:W3CDTF">2024-12-01T15:12:00Z</dcterms:created>
  <dcterms:modified xsi:type="dcterms:W3CDTF">2024-12-07T14:25:00Z</dcterms:modified>
</cp:coreProperties>
</file>